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7AB55" w14:textId="0CA0867D" w:rsidR="006864A7" w:rsidRDefault="001D2B56">
      <w:pPr>
        <w:pStyle w:val="Heading1"/>
      </w:pPr>
      <w:r>
        <w:t xml:space="preserve">Homework2 </w:t>
      </w:r>
      <w:r w:rsidR="00145EB8">
        <w:t xml:space="preserve">                         </w:t>
      </w:r>
      <w:bookmarkStart w:id="0" w:name="_GoBack"/>
      <w:bookmarkEnd w:id="0"/>
    </w:p>
    <w:p w14:paraId="4904A7EF" w14:textId="77777777" w:rsidR="001D2B56" w:rsidRPr="001D2B56" w:rsidRDefault="001D2B56" w:rsidP="001D2B56">
      <w:pPr>
        <w:rPr>
          <w:rFonts w:eastAsia="Times New Roman"/>
          <w:b/>
        </w:rPr>
      </w:pPr>
      <w:r w:rsidRPr="001D2B56">
        <w:rPr>
          <w:rFonts w:eastAsia="Times New Roman"/>
          <w:b/>
        </w:rPr>
        <w:t>Step 1:</w:t>
      </w:r>
    </w:p>
    <w:p w14:paraId="52AB48D0" w14:textId="77777777" w:rsidR="006864A7" w:rsidRDefault="001D2B56" w:rsidP="001D2B56">
      <w:pPr>
        <w:rPr>
          <w:rFonts w:eastAsia="Times New Roman"/>
        </w:rPr>
      </w:pPr>
      <w:r w:rsidRPr="001D2B56">
        <w:rPr>
          <w:rFonts w:eastAsia="Times New Roman"/>
        </w:rPr>
        <w:t xml:space="preserve"> Simulate 200 observations from the following linear model: Y = alpha + beta1 * X1 + beta2 * X2 + noise where • alpha=1, beta1=2, beta2=-1.5 • X1 ~ N(1, 4), X2 ~ N(3,1), noise ~ N(0,1)</w:t>
      </w:r>
    </w:p>
    <w:p w14:paraId="10153293" w14:textId="77777777" w:rsidR="001D2B56" w:rsidRDefault="001D2B56" w:rsidP="001D2B56">
      <w:pPr>
        <w:rPr>
          <w:rFonts w:eastAsia="Times New Roman"/>
        </w:rPr>
      </w:pPr>
    </w:p>
    <w:p w14:paraId="1841F12B" w14:textId="77777777" w:rsidR="00F82010" w:rsidRDefault="001D2B56" w:rsidP="001D2B56">
      <w:pPr>
        <w:rPr>
          <w:rFonts w:eastAsia="Times New Roman"/>
          <w:b/>
          <w:u w:val="single"/>
        </w:rPr>
      </w:pPr>
      <w:r w:rsidRPr="001D2B56">
        <w:rPr>
          <w:rFonts w:eastAsia="Times New Roman"/>
          <w:b/>
          <w:u w:val="single"/>
        </w:rPr>
        <w:t xml:space="preserve">Program: </w:t>
      </w:r>
    </w:p>
    <w:p w14:paraId="34CDC834" w14:textId="77777777" w:rsidR="00F82010" w:rsidRDefault="00F82010" w:rsidP="001D2B56">
      <w:pPr>
        <w:rPr>
          <w:rFonts w:eastAsia="Times New Roman"/>
          <w:b/>
          <w:u w:val="single"/>
        </w:rPr>
      </w:pPr>
    </w:p>
    <w:p w14:paraId="5586349A" w14:textId="77777777" w:rsidR="00F82010" w:rsidRPr="003C6B83" w:rsidRDefault="00F82010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>DATA LinearSimulation(keep=X1 X2 Y);</w:t>
      </w:r>
    </w:p>
    <w:p w14:paraId="189CDD40" w14:textId="77777777" w:rsidR="00F82010" w:rsidRPr="003C6B83" w:rsidRDefault="00F82010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>TITLE Simulation;</w:t>
      </w:r>
    </w:p>
    <w:p w14:paraId="54E0A9E7" w14:textId="77777777" w:rsidR="00F82010" w:rsidRPr="003C6B83" w:rsidRDefault="00F82010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>alpha=1;</w:t>
      </w:r>
    </w:p>
    <w:p w14:paraId="49E2F1F6" w14:textId="77777777" w:rsidR="00F82010" w:rsidRPr="003C6B83" w:rsidRDefault="00F82010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>beta1=2;</w:t>
      </w:r>
    </w:p>
    <w:p w14:paraId="22694B8D" w14:textId="77777777" w:rsidR="00F82010" w:rsidRPr="003C6B83" w:rsidRDefault="00F82010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>beta2=-1.5;</w:t>
      </w:r>
    </w:p>
    <w:p w14:paraId="3C842A41" w14:textId="77777777" w:rsidR="00F82010" w:rsidRPr="003C6B83" w:rsidRDefault="00F82010" w:rsidP="003C6B83">
      <w:pPr>
        <w:rPr>
          <w:rFonts w:eastAsia="Times New Roman"/>
          <w:sz w:val="20"/>
          <w:szCs w:val="20"/>
        </w:rPr>
      </w:pPr>
    </w:p>
    <w:p w14:paraId="3555C4C6" w14:textId="77777777" w:rsidR="00F82010" w:rsidRPr="003C6B83" w:rsidRDefault="00F82010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 xml:space="preserve">DO i = 1 TO 200; </w:t>
      </w:r>
      <w:r w:rsidRPr="003C6B83">
        <w:rPr>
          <w:rFonts w:eastAsia="Times New Roman"/>
          <w:sz w:val="20"/>
          <w:szCs w:val="20"/>
        </w:rPr>
        <w:tab/>
      </w:r>
      <w:r w:rsidRPr="003C6B83">
        <w:rPr>
          <w:rFonts w:eastAsia="Times New Roman"/>
          <w:sz w:val="20"/>
          <w:szCs w:val="20"/>
        </w:rPr>
        <w:tab/>
      </w:r>
      <w:r w:rsidRPr="003C6B83">
        <w:rPr>
          <w:rFonts w:eastAsia="Times New Roman"/>
          <w:sz w:val="20"/>
          <w:szCs w:val="20"/>
        </w:rPr>
        <w:tab/>
        <w:t xml:space="preserve"> /*200 observations */</w:t>
      </w:r>
    </w:p>
    <w:p w14:paraId="366AAC82" w14:textId="77777777" w:rsidR="00F82010" w:rsidRPr="003C6B83" w:rsidRDefault="00F82010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 xml:space="preserve">   UnifVals = rand("Uniform");      /*U(0,1)*/</w:t>
      </w:r>
    </w:p>
    <w:p w14:paraId="3568C321" w14:textId="77777777" w:rsidR="00F82010" w:rsidRPr="003C6B83" w:rsidRDefault="00F82010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 xml:space="preserve">   X1 = 1 + (4-1)*UnifVals;        /*Given X1 ~ (1,4)   */</w:t>
      </w:r>
    </w:p>
    <w:p w14:paraId="0F12A2E8" w14:textId="77777777" w:rsidR="00F82010" w:rsidRPr="003C6B83" w:rsidRDefault="00F82010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 xml:space="preserve">   X2 = 3 + (1-3)*UnifVals;        /*Given X2 ~ (3,1)    */</w:t>
      </w:r>
    </w:p>
    <w:p w14:paraId="5900508F" w14:textId="6138BFDA" w:rsidR="00F82010" w:rsidRPr="003C6B83" w:rsidRDefault="00F82010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 xml:space="preserve">   noise=UnifVals;                 </w:t>
      </w:r>
      <w:r w:rsidR="003C6B83">
        <w:rPr>
          <w:rFonts w:eastAsia="Times New Roman"/>
          <w:sz w:val="20"/>
          <w:szCs w:val="20"/>
        </w:rPr>
        <w:t xml:space="preserve">     </w:t>
      </w:r>
      <w:r w:rsidRPr="003C6B83">
        <w:rPr>
          <w:rFonts w:eastAsia="Times New Roman"/>
          <w:sz w:val="20"/>
          <w:szCs w:val="20"/>
        </w:rPr>
        <w:t>/*Given noise ~ N(0,1)*/</w:t>
      </w:r>
    </w:p>
    <w:p w14:paraId="7C1F5337" w14:textId="77777777" w:rsidR="00F82010" w:rsidRPr="003C6B83" w:rsidRDefault="00F82010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 xml:space="preserve">   Y = alpha+beta1*X1+beta2*X2+noise;</w:t>
      </w:r>
    </w:p>
    <w:p w14:paraId="58C859F1" w14:textId="77777777" w:rsidR="00F82010" w:rsidRPr="003C6B83" w:rsidRDefault="00F82010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>OUTPUT;</w:t>
      </w:r>
    </w:p>
    <w:p w14:paraId="192F6139" w14:textId="77777777" w:rsidR="00F82010" w:rsidRPr="003C6B83" w:rsidRDefault="00F82010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>END;</w:t>
      </w:r>
    </w:p>
    <w:p w14:paraId="49B1860C" w14:textId="77777777" w:rsidR="00F82010" w:rsidRPr="003C6B83" w:rsidRDefault="00F82010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>RUN;</w:t>
      </w:r>
    </w:p>
    <w:p w14:paraId="3A7058FF" w14:textId="77777777" w:rsidR="00F82010" w:rsidRPr="003C6B83" w:rsidRDefault="00F82010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>PROC PRINT DATA=LinearSimulation LABEL;</w:t>
      </w:r>
    </w:p>
    <w:p w14:paraId="0312F1ED" w14:textId="77777777" w:rsidR="00F82010" w:rsidRDefault="00F82010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>RUN;</w:t>
      </w:r>
    </w:p>
    <w:p w14:paraId="1F79CE54" w14:textId="77777777" w:rsidR="003C6B83" w:rsidRDefault="003C6B83" w:rsidP="003C6B83">
      <w:pPr>
        <w:rPr>
          <w:rFonts w:eastAsia="Times New Roman"/>
          <w:sz w:val="20"/>
          <w:szCs w:val="20"/>
        </w:rPr>
      </w:pPr>
    </w:p>
    <w:p w14:paraId="4020EC72" w14:textId="4A1BB957" w:rsidR="003C6B83" w:rsidRPr="003C6B83" w:rsidRDefault="003C6B83" w:rsidP="003C6B83">
      <w:pPr>
        <w:rPr>
          <w:rFonts w:eastAsia="Times New Roman"/>
          <w:b/>
          <w:sz w:val="20"/>
          <w:szCs w:val="20"/>
          <w:u w:val="single"/>
        </w:rPr>
      </w:pPr>
      <w:r w:rsidRPr="003C6B83">
        <w:rPr>
          <w:rFonts w:eastAsia="Times New Roman"/>
          <w:b/>
          <w:sz w:val="20"/>
          <w:szCs w:val="20"/>
          <w:u w:val="single"/>
        </w:rPr>
        <w:t>Output:</w:t>
      </w:r>
    </w:p>
    <w:p w14:paraId="4235A7F9" w14:textId="77777777" w:rsidR="003C6B83" w:rsidRPr="003C6B83" w:rsidRDefault="003C6B83" w:rsidP="003C6B83">
      <w:pPr>
        <w:rPr>
          <w:rFonts w:eastAsia="Times New Roman"/>
          <w:b/>
          <w:sz w:val="20"/>
          <w:szCs w:val="20"/>
        </w:rPr>
      </w:pPr>
    </w:p>
    <w:p w14:paraId="08D7C8EC" w14:textId="77777777" w:rsidR="001D2B56" w:rsidRDefault="00F82010" w:rsidP="001D2B56">
      <w:pPr>
        <w:rPr>
          <w:rFonts w:eastAsia="Times New Roman"/>
          <w:b/>
          <w:u w:val="single"/>
        </w:rPr>
      </w:pPr>
      <w:r>
        <w:rPr>
          <w:rFonts w:eastAsia="Times New Roman"/>
          <w:b/>
          <w:noProof/>
          <w:u w:val="single"/>
        </w:rPr>
        <w:drawing>
          <wp:inline distT="0" distB="0" distL="0" distR="0" wp14:anchorId="5943C593" wp14:editId="7450F7A1">
            <wp:extent cx="3366135" cy="3203447"/>
            <wp:effectExtent l="0" t="0" r="12065" b="0"/>
            <wp:docPr id="3" name="Picture 3" descr="/Users/Raja/Desktop/Screen Shot 2015-09-11 at 11.08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Raja/Desktop/Screen Shot 2015-09-11 at 11.08.2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391" cy="322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04F7" w14:textId="4AE56164" w:rsidR="003C6B83" w:rsidRPr="003C6B83" w:rsidRDefault="003C6B83" w:rsidP="003C6B83">
      <w:pPr>
        <w:rPr>
          <w:rFonts w:eastAsia="Times New Roman"/>
          <w:b/>
        </w:rPr>
      </w:pPr>
      <w:r w:rsidRPr="003C6B83">
        <w:rPr>
          <w:rFonts w:eastAsia="Times New Roman"/>
          <w:b/>
        </w:rPr>
        <w:lastRenderedPageBreak/>
        <w:t>Step 2</w:t>
      </w:r>
      <w:r>
        <w:rPr>
          <w:rFonts w:eastAsia="Times New Roman"/>
          <w:b/>
        </w:rPr>
        <w:t xml:space="preserve"> &amp; 3</w:t>
      </w:r>
      <w:r w:rsidRPr="003C6B83">
        <w:rPr>
          <w:rFonts w:eastAsia="Times New Roman"/>
          <w:b/>
        </w:rPr>
        <w:t>:</w:t>
      </w:r>
    </w:p>
    <w:p w14:paraId="78A42E16" w14:textId="6A817E15" w:rsidR="003C6B83" w:rsidRDefault="003C6B83" w:rsidP="003C6B83">
      <w:pPr>
        <w:rPr>
          <w:rFonts w:eastAsia="Times New Roman"/>
        </w:rPr>
      </w:pPr>
      <w:r w:rsidRPr="003C6B83">
        <w:rPr>
          <w:rFonts w:eastAsia="Times New Roman"/>
        </w:rPr>
        <w:t xml:space="preserve"> Define a new binary variable Y_bin such that Y_bin=1 if Y&gt;0 and Y_bin=0 otherwise</w:t>
      </w:r>
    </w:p>
    <w:p w14:paraId="07334042" w14:textId="77777777" w:rsidR="003C6B83" w:rsidRDefault="003C6B83" w:rsidP="003C6B83">
      <w:pPr>
        <w:rPr>
          <w:rFonts w:eastAsia="Times New Roman"/>
        </w:rPr>
      </w:pPr>
    </w:p>
    <w:p w14:paraId="3283F23B" w14:textId="4965366A" w:rsidR="003C6B83" w:rsidRDefault="003C6B83" w:rsidP="003C6B83">
      <w:pPr>
        <w:rPr>
          <w:rFonts w:eastAsia="Times New Roman"/>
        </w:rPr>
      </w:pPr>
      <w:r>
        <w:rPr>
          <w:rFonts w:eastAsia="Times New Roman"/>
        </w:rPr>
        <w:t>Make the final data contain only 4 variables: X1, X2, Y and Y_bin.</w:t>
      </w:r>
    </w:p>
    <w:p w14:paraId="5434D727" w14:textId="77777777" w:rsidR="003C6B83" w:rsidRPr="003C6B83" w:rsidRDefault="003C6B83" w:rsidP="003C6B83">
      <w:pPr>
        <w:rPr>
          <w:rFonts w:eastAsia="Times New Roman"/>
        </w:rPr>
      </w:pPr>
    </w:p>
    <w:p w14:paraId="3F5EB772" w14:textId="77777777" w:rsidR="003C6B83" w:rsidRDefault="003C6B83" w:rsidP="001D2B56">
      <w:pPr>
        <w:rPr>
          <w:rFonts w:eastAsia="Times New Roman"/>
          <w:b/>
          <w:u w:val="single"/>
        </w:rPr>
      </w:pPr>
    </w:p>
    <w:p w14:paraId="14B7112E" w14:textId="77777777" w:rsidR="003C6B83" w:rsidRDefault="003C6B83" w:rsidP="003C6B83">
      <w:pPr>
        <w:rPr>
          <w:rFonts w:eastAsia="Times New Roman"/>
          <w:b/>
          <w:u w:val="single"/>
        </w:rPr>
      </w:pPr>
      <w:r w:rsidRPr="001D2B56">
        <w:rPr>
          <w:rFonts w:eastAsia="Times New Roman"/>
          <w:b/>
          <w:u w:val="single"/>
        </w:rPr>
        <w:t xml:space="preserve">Program: </w:t>
      </w:r>
    </w:p>
    <w:p w14:paraId="675721C3" w14:textId="77777777" w:rsidR="003C6B83" w:rsidRDefault="003C6B83" w:rsidP="001D2B56">
      <w:pPr>
        <w:rPr>
          <w:rFonts w:eastAsia="Times New Roman"/>
          <w:b/>
          <w:u w:val="single"/>
        </w:rPr>
      </w:pPr>
    </w:p>
    <w:p w14:paraId="5C9F472B" w14:textId="77777777" w:rsidR="003C6B83" w:rsidRPr="003C6B83" w:rsidRDefault="003C6B83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>DATA LinearSimulation(keep=X1 X2 Y Y_bin);</w:t>
      </w:r>
    </w:p>
    <w:p w14:paraId="657A1423" w14:textId="77777777" w:rsidR="003C6B83" w:rsidRPr="003C6B83" w:rsidRDefault="003C6B83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>TITLE Simulation;</w:t>
      </w:r>
    </w:p>
    <w:p w14:paraId="1763628D" w14:textId="77777777" w:rsidR="003C6B83" w:rsidRPr="003C6B83" w:rsidRDefault="003C6B83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>alpha=1;</w:t>
      </w:r>
    </w:p>
    <w:p w14:paraId="5AC87AE9" w14:textId="77777777" w:rsidR="003C6B83" w:rsidRPr="003C6B83" w:rsidRDefault="003C6B83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>beta1=2;</w:t>
      </w:r>
    </w:p>
    <w:p w14:paraId="5820259E" w14:textId="77777777" w:rsidR="003C6B83" w:rsidRPr="003C6B83" w:rsidRDefault="003C6B83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>beta2=-1.5;</w:t>
      </w:r>
    </w:p>
    <w:p w14:paraId="64500A98" w14:textId="77777777" w:rsidR="003C6B83" w:rsidRPr="003C6B83" w:rsidRDefault="003C6B83" w:rsidP="003C6B83">
      <w:pPr>
        <w:rPr>
          <w:rFonts w:eastAsia="Times New Roman"/>
          <w:sz w:val="20"/>
          <w:szCs w:val="20"/>
        </w:rPr>
      </w:pPr>
    </w:p>
    <w:p w14:paraId="6DB34E25" w14:textId="77777777" w:rsidR="003C6B83" w:rsidRPr="003C6B83" w:rsidRDefault="003C6B83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 xml:space="preserve">DO i = 1 TO 200; </w:t>
      </w:r>
      <w:r w:rsidRPr="003C6B83">
        <w:rPr>
          <w:rFonts w:eastAsia="Times New Roman"/>
          <w:sz w:val="20"/>
          <w:szCs w:val="20"/>
        </w:rPr>
        <w:tab/>
      </w:r>
      <w:r w:rsidRPr="003C6B83">
        <w:rPr>
          <w:rFonts w:eastAsia="Times New Roman"/>
          <w:sz w:val="20"/>
          <w:szCs w:val="20"/>
        </w:rPr>
        <w:tab/>
      </w:r>
      <w:r w:rsidRPr="003C6B83">
        <w:rPr>
          <w:rFonts w:eastAsia="Times New Roman"/>
          <w:sz w:val="20"/>
          <w:szCs w:val="20"/>
        </w:rPr>
        <w:tab/>
        <w:t xml:space="preserve"> /*200 observations */</w:t>
      </w:r>
    </w:p>
    <w:p w14:paraId="12C9D4FC" w14:textId="77777777" w:rsidR="003C6B83" w:rsidRPr="003C6B83" w:rsidRDefault="003C6B83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 xml:space="preserve">   UnifVals = rand("Uniform");      /*U(0,1)*/</w:t>
      </w:r>
    </w:p>
    <w:p w14:paraId="63FC7E9E" w14:textId="77777777" w:rsidR="003C6B83" w:rsidRPr="003C6B83" w:rsidRDefault="003C6B83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 xml:space="preserve">   X1 = 1 + (4-1)*UnifVals;        /*Given X1 ~ (1,4)   */</w:t>
      </w:r>
    </w:p>
    <w:p w14:paraId="689260A4" w14:textId="77777777" w:rsidR="003C6B83" w:rsidRPr="003C6B83" w:rsidRDefault="003C6B83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 xml:space="preserve">   X2 = 3 + (1-3)*UnifVals;        /*Given X2 ~ (3,1)    */</w:t>
      </w:r>
    </w:p>
    <w:p w14:paraId="52926D56" w14:textId="5925070E" w:rsidR="003C6B83" w:rsidRPr="003C6B83" w:rsidRDefault="003C6B83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 xml:space="preserve">   noise=UnifVals;                 </w:t>
      </w:r>
      <w:r>
        <w:rPr>
          <w:rFonts w:eastAsia="Times New Roman"/>
          <w:sz w:val="20"/>
          <w:szCs w:val="20"/>
        </w:rPr>
        <w:t xml:space="preserve">     </w:t>
      </w:r>
      <w:r w:rsidRPr="003C6B83">
        <w:rPr>
          <w:rFonts w:eastAsia="Times New Roman"/>
          <w:sz w:val="20"/>
          <w:szCs w:val="20"/>
        </w:rPr>
        <w:t>/*Given noise ~ N(0,1)*/</w:t>
      </w:r>
    </w:p>
    <w:p w14:paraId="56795C73" w14:textId="77777777" w:rsidR="003C6B83" w:rsidRPr="003C6B83" w:rsidRDefault="003C6B83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 xml:space="preserve">   Y = alpha+beta1*X1+beta2*X2+noise;</w:t>
      </w:r>
    </w:p>
    <w:p w14:paraId="08DC8A50" w14:textId="77777777" w:rsidR="003C6B83" w:rsidRPr="003C6B83" w:rsidRDefault="003C6B83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 xml:space="preserve">   if(Y&gt;0)then Y_bin=1;</w:t>
      </w:r>
    </w:p>
    <w:p w14:paraId="0FB2CD12" w14:textId="77777777" w:rsidR="003C6B83" w:rsidRPr="003C6B83" w:rsidRDefault="003C6B83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 xml:space="preserve">   ELSE Y_bin=0;</w:t>
      </w:r>
    </w:p>
    <w:p w14:paraId="5971F33F" w14:textId="77777777" w:rsidR="003C6B83" w:rsidRPr="003C6B83" w:rsidRDefault="003C6B83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>OUTPUT;</w:t>
      </w:r>
    </w:p>
    <w:p w14:paraId="038D8B36" w14:textId="77777777" w:rsidR="003C6B83" w:rsidRPr="003C6B83" w:rsidRDefault="003C6B83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>END;</w:t>
      </w:r>
    </w:p>
    <w:p w14:paraId="6822497E" w14:textId="77777777" w:rsidR="003C6B83" w:rsidRPr="003C6B83" w:rsidRDefault="003C6B83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>RUN;</w:t>
      </w:r>
    </w:p>
    <w:p w14:paraId="066A4D6E" w14:textId="77777777" w:rsidR="003C6B83" w:rsidRPr="003C6B83" w:rsidRDefault="003C6B83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>PROC PRINT DATA=LinearSimulation LABEL;</w:t>
      </w:r>
    </w:p>
    <w:p w14:paraId="4E1AD54C" w14:textId="37292298" w:rsidR="003C6B83" w:rsidRDefault="003C6B83" w:rsidP="003C6B83">
      <w:pPr>
        <w:rPr>
          <w:rFonts w:eastAsia="Times New Roman"/>
          <w:sz w:val="20"/>
          <w:szCs w:val="20"/>
        </w:rPr>
      </w:pPr>
      <w:r w:rsidRPr="003C6B83">
        <w:rPr>
          <w:rFonts w:eastAsia="Times New Roman"/>
          <w:sz w:val="20"/>
          <w:szCs w:val="20"/>
        </w:rPr>
        <w:t>RUN;</w:t>
      </w:r>
    </w:p>
    <w:p w14:paraId="7C8C7D66" w14:textId="77777777" w:rsidR="003C6B83" w:rsidRDefault="003C6B83" w:rsidP="003C6B83">
      <w:pPr>
        <w:rPr>
          <w:rFonts w:eastAsia="Times New Roman"/>
          <w:sz w:val="20"/>
          <w:szCs w:val="20"/>
        </w:rPr>
      </w:pPr>
    </w:p>
    <w:p w14:paraId="34B39FAD" w14:textId="569087AE" w:rsidR="003C6B83" w:rsidRDefault="003C6B83" w:rsidP="003C6B83">
      <w:pPr>
        <w:rPr>
          <w:rFonts w:eastAsia="Times New Roman"/>
          <w:b/>
          <w:sz w:val="20"/>
          <w:szCs w:val="20"/>
          <w:u w:val="single"/>
        </w:rPr>
      </w:pPr>
      <w:r w:rsidRPr="003C6B83">
        <w:rPr>
          <w:rFonts w:eastAsia="Times New Roman"/>
          <w:b/>
          <w:sz w:val="20"/>
          <w:szCs w:val="20"/>
          <w:u w:val="single"/>
        </w:rPr>
        <w:t>Output:</w:t>
      </w:r>
    </w:p>
    <w:p w14:paraId="01B1FE7F" w14:textId="77777777" w:rsidR="003C6B83" w:rsidRDefault="003C6B83" w:rsidP="003C6B83">
      <w:pPr>
        <w:rPr>
          <w:rFonts w:eastAsia="Times New Roman"/>
          <w:b/>
          <w:sz w:val="20"/>
          <w:szCs w:val="20"/>
          <w:u w:val="single"/>
        </w:rPr>
      </w:pPr>
    </w:p>
    <w:p w14:paraId="247D1146" w14:textId="004002DD" w:rsidR="003C6B83" w:rsidRDefault="003C6B83" w:rsidP="003C6B83">
      <w:pPr>
        <w:rPr>
          <w:rFonts w:eastAsia="Times New Roman"/>
          <w:b/>
          <w:sz w:val="20"/>
          <w:szCs w:val="20"/>
          <w:u w:val="single"/>
        </w:rPr>
      </w:pPr>
      <w:r>
        <w:rPr>
          <w:rFonts w:eastAsia="Times New Roman"/>
          <w:b/>
          <w:noProof/>
          <w:sz w:val="20"/>
          <w:szCs w:val="20"/>
          <w:u w:val="single"/>
        </w:rPr>
        <w:drawing>
          <wp:inline distT="0" distB="0" distL="0" distR="0" wp14:anchorId="12CB444C" wp14:editId="017843EB">
            <wp:extent cx="4051935" cy="3032728"/>
            <wp:effectExtent l="0" t="0" r="0" b="0"/>
            <wp:docPr id="4" name="Picture 4" descr="../../../../Desktop/Screen%20Shot%202015-09-11%20at%2011.1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Desktop/Screen%20Shot%202015-09-11%20at%2011.13.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163" cy="304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809F" w14:textId="77777777" w:rsidR="00F9210E" w:rsidRDefault="00F9210E" w:rsidP="003C6B83">
      <w:pPr>
        <w:rPr>
          <w:rFonts w:eastAsia="Times New Roman"/>
          <w:b/>
          <w:sz w:val="20"/>
          <w:szCs w:val="20"/>
          <w:u w:val="single"/>
        </w:rPr>
      </w:pPr>
    </w:p>
    <w:p w14:paraId="61052881" w14:textId="77777777" w:rsidR="00F9210E" w:rsidRDefault="00F9210E" w:rsidP="003C6B83">
      <w:pPr>
        <w:rPr>
          <w:rFonts w:eastAsia="Times New Roman"/>
          <w:b/>
          <w:sz w:val="20"/>
          <w:szCs w:val="20"/>
          <w:u w:val="single"/>
        </w:rPr>
      </w:pPr>
    </w:p>
    <w:p w14:paraId="1DEFC76A" w14:textId="77777777" w:rsidR="00F9210E" w:rsidRDefault="00F9210E" w:rsidP="003C6B83">
      <w:pPr>
        <w:rPr>
          <w:rFonts w:eastAsia="Times New Roman"/>
          <w:b/>
          <w:sz w:val="20"/>
          <w:szCs w:val="20"/>
          <w:u w:val="single"/>
        </w:rPr>
      </w:pPr>
    </w:p>
    <w:p w14:paraId="12C1EC3A" w14:textId="77777777" w:rsidR="00F9210E" w:rsidRDefault="00F9210E" w:rsidP="003C6B83">
      <w:pPr>
        <w:rPr>
          <w:rFonts w:eastAsia="Times New Roman"/>
          <w:b/>
          <w:sz w:val="20"/>
          <w:szCs w:val="20"/>
          <w:u w:val="single"/>
        </w:rPr>
      </w:pPr>
    </w:p>
    <w:p w14:paraId="349021D2" w14:textId="77777777" w:rsidR="00F9210E" w:rsidRDefault="00F9210E" w:rsidP="003C6B83">
      <w:pPr>
        <w:rPr>
          <w:rFonts w:eastAsia="Times New Roman"/>
          <w:b/>
          <w:sz w:val="20"/>
          <w:szCs w:val="20"/>
          <w:u w:val="single"/>
        </w:rPr>
      </w:pPr>
    </w:p>
    <w:p w14:paraId="186E4A56" w14:textId="77777777" w:rsidR="00F9210E" w:rsidRDefault="00F9210E" w:rsidP="003C6B83">
      <w:pPr>
        <w:rPr>
          <w:rFonts w:eastAsia="Times New Roman"/>
          <w:b/>
          <w:sz w:val="20"/>
          <w:szCs w:val="20"/>
          <w:u w:val="single"/>
        </w:rPr>
      </w:pPr>
    </w:p>
    <w:p w14:paraId="252614E3" w14:textId="77777777" w:rsidR="00F9210E" w:rsidRDefault="00F9210E" w:rsidP="00F9210E">
      <w:pPr>
        <w:rPr>
          <w:rFonts w:eastAsia="Times New Roman"/>
          <w:b/>
        </w:rPr>
      </w:pPr>
      <w:r w:rsidRPr="00F9210E">
        <w:rPr>
          <w:rFonts w:eastAsia="Times New Roman"/>
          <w:b/>
        </w:rPr>
        <w:t>Step 4:</w:t>
      </w:r>
    </w:p>
    <w:p w14:paraId="214A3834" w14:textId="77777777" w:rsidR="00F9210E" w:rsidRPr="00F9210E" w:rsidRDefault="00F9210E" w:rsidP="00F9210E">
      <w:pPr>
        <w:rPr>
          <w:rFonts w:eastAsia="Times New Roman"/>
          <w:b/>
        </w:rPr>
      </w:pPr>
    </w:p>
    <w:p w14:paraId="4BBA3D52" w14:textId="40FC11F8" w:rsidR="00F9210E" w:rsidRDefault="00F9210E" w:rsidP="00F9210E">
      <w:pPr>
        <w:rPr>
          <w:rFonts w:eastAsia="Times New Roman"/>
        </w:rPr>
      </w:pPr>
      <w:r>
        <w:rPr>
          <w:rFonts w:eastAsia="Times New Roman"/>
        </w:rPr>
        <w:t xml:space="preserve"> Calculate the range of X1 and X2 (only range and no other statistics).</w:t>
      </w:r>
    </w:p>
    <w:p w14:paraId="54819931" w14:textId="77777777" w:rsidR="0087332C" w:rsidRDefault="0087332C" w:rsidP="0087332C">
      <w:pPr>
        <w:rPr>
          <w:rFonts w:eastAsia="Times New Roman"/>
          <w:b/>
          <w:u w:val="single"/>
        </w:rPr>
      </w:pPr>
      <w:r w:rsidRPr="001D2B56">
        <w:rPr>
          <w:rFonts w:eastAsia="Times New Roman"/>
          <w:b/>
          <w:u w:val="single"/>
        </w:rPr>
        <w:t xml:space="preserve">Program: </w:t>
      </w:r>
    </w:p>
    <w:p w14:paraId="452FC411" w14:textId="77777777" w:rsidR="0087332C" w:rsidRDefault="0087332C" w:rsidP="00F9210E">
      <w:pPr>
        <w:rPr>
          <w:rFonts w:eastAsia="Times New Roman"/>
        </w:rPr>
      </w:pPr>
    </w:p>
    <w:p w14:paraId="35865E7F" w14:textId="77777777" w:rsidR="0087332C" w:rsidRPr="0087332C" w:rsidRDefault="0087332C" w:rsidP="0087332C">
      <w:pPr>
        <w:rPr>
          <w:rFonts w:eastAsia="Times New Roman"/>
          <w:sz w:val="20"/>
          <w:szCs w:val="20"/>
        </w:rPr>
      </w:pPr>
      <w:r w:rsidRPr="0087332C">
        <w:rPr>
          <w:rFonts w:eastAsia="Times New Roman"/>
          <w:sz w:val="20"/>
          <w:szCs w:val="20"/>
        </w:rPr>
        <w:t>DATA LinearSimulation(keep=X1 X2 Y Y_bin);</w:t>
      </w:r>
    </w:p>
    <w:p w14:paraId="7EE3F670" w14:textId="77777777" w:rsidR="0087332C" w:rsidRPr="0087332C" w:rsidRDefault="0087332C" w:rsidP="0087332C">
      <w:pPr>
        <w:rPr>
          <w:rFonts w:eastAsia="Times New Roman"/>
          <w:sz w:val="20"/>
          <w:szCs w:val="20"/>
        </w:rPr>
      </w:pPr>
      <w:r w:rsidRPr="0087332C">
        <w:rPr>
          <w:rFonts w:eastAsia="Times New Roman"/>
          <w:sz w:val="20"/>
          <w:szCs w:val="20"/>
        </w:rPr>
        <w:t>TITLE Simulation;</w:t>
      </w:r>
    </w:p>
    <w:p w14:paraId="0A7231C2" w14:textId="77777777" w:rsidR="0087332C" w:rsidRPr="0087332C" w:rsidRDefault="0087332C" w:rsidP="0087332C">
      <w:pPr>
        <w:rPr>
          <w:rFonts w:eastAsia="Times New Roman"/>
          <w:sz w:val="20"/>
          <w:szCs w:val="20"/>
        </w:rPr>
      </w:pPr>
      <w:r w:rsidRPr="0087332C">
        <w:rPr>
          <w:rFonts w:eastAsia="Times New Roman"/>
          <w:sz w:val="20"/>
          <w:szCs w:val="20"/>
        </w:rPr>
        <w:t>alpha=1;</w:t>
      </w:r>
    </w:p>
    <w:p w14:paraId="59EB97BF" w14:textId="77777777" w:rsidR="0087332C" w:rsidRPr="0087332C" w:rsidRDefault="0087332C" w:rsidP="0087332C">
      <w:pPr>
        <w:rPr>
          <w:rFonts w:eastAsia="Times New Roman"/>
          <w:sz w:val="20"/>
          <w:szCs w:val="20"/>
        </w:rPr>
      </w:pPr>
      <w:r w:rsidRPr="0087332C">
        <w:rPr>
          <w:rFonts w:eastAsia="Times New Roman"/>
          <w:sz w:val="20"/>
          <w:szCs w:val="20"/>
        </w:rPr>
        <w:t>beta1=2;</w:t>
      </w:r>
    </w:p>
    <w:p w14:paraId="3E296409" w14:textId="77777777" w:rsidR="0087332C" w:rsidRPr="0087332C" w:rsidRDefault="0087332C" w:rsidP="0087332C">
      <w:pPr>
        <w:rPr>
          <w:rFonts w:eastAsia="Times New Roman"/>
          <w:sz w:val="20"/>
          <w:szCs w:val="20"/>
        </w:rPr>
      </w:pPr>
      <w:r w:rsidRPr="0087332C">
        <w:rPr>
          <w:rFonts w:eastAsia="Times New Roman"/>
          <w:sz w:val="20"/>
          <w:szCs w:val="20"/>
        </w:rPr>
        <w:t>beta2=-1.5;</w:t>
      </w:r>
    </w:p>
    <w:p w14:paraId="54EF8B74" w14:textId="77777777" w:rsidR="0087332C" w:rsidRPr="0087332C" w:rsidRDefault="0087332C" w:rsidP="0087332C">
      <w:pPr>
        <w:rPr>
          <w:rFonts w:eastAsia="Times New Roman"/>
          <w:sz w:val="20"/>
          <w:szCs w:val="20"/>
        </w:rPr>
      </w:pPr>
    </w:p>
    <w:p w14:paraId="04C5C759" w14:textId="77777777" w:rsidR="0087332C" w:rsidRPr="0087332C" w:rsidRDefault="0087332C" w:rsidP="0087332C">
      <w:pPr>
        <w:rPr>
          <w:rFonts w:eastAsia="Times New Roman"/>
          <w:sz w:val="20"/>
          <w:szCs w:val="20"/>
        </w:rPr>
      </w:pPr>
      <w:r w:rsidRPr="0087332C">
        <w:rPr>
          <w:rFonts w:eastAsia="Times New Roman"/>
          <w:sz w:val="20"/>
          <w:szCs w:val="20"/>
        </w:rPr>
        <w:t xml:space="preserve">DO i = 1 TO 200; </w:t>
      </w:r>
      <w:r w:rsidRPr="0087332C">
        <w:rPr>
          <w:rFonts w:eastAsia="Times New Roman"/>
          <w:sz w:val="20"/>
          <w:szCs w:val="20"/>
        </w:rPr>
        <w:tab/>
      </w:r>
      <w:r w:rsidRPr="0087332C">
        <w:rPr>
          <w:rFonts w:eastAsia="Times New Roman"/>
          <w:sz w:val="20"/>
          <w:szCs w:val="20"/>
        </w:rPr>
        <w:tab/>
      </w:r>
      <w:r w:rsidRPr="0087332C">
        <w:rPr>
          <w:rFonts w:eastAsia="Times New Roman"/>
          <w:sz w:val="20"/>
          <w:szCs w:val="20"/>
        </w:rPr>
        <w:tab/>
        <w:t xml:space="preserve"> /*200 observations */</w:t>
      </w:r>
    </w:p>
    <w:p w14:paraId="327D4B85" w14:textId="77777777" w:rsidR="0087332C" w:rsidRPr="0087332C" w:rsidRDefault="0087332C" w:rsidP="0087332C">
      <w:pPr>
        <w:rPr>
          <w:rFonts w:eastAsia="Times New Roman"/>
          <w:sz w:val="20"/>
          <w:szCs w:val="20"/>
        </w:rPr>
      </w:pPr>
      <w:r w:rsidRPr="0087332C">
        <w:rPr>
          <w:rFonts w:eastAsia="Times New Roman"/>
          <w:sz w:val="20"/>
          <w:szCs w:val="20"/>
        </w:rPr>
        <w:t xml:space="preserve">   UnifVals = rand("Uniform");      /*U(0,1)*/</w:t>
      </w:r>
    </w:p>
    <w:p w14:paraId="0BC6EAE9" w14:textId="77777777" w:rsidR="0087332C" w:rsidRPr="0087332C" w:rsidRDefault="0087332C" w:rsidP="0087332C">
      <w:pPr>
        <w:rPr>
          <w:rFonts w:eastAsia="Times New Roman"/>
          <w:sz w:val="20"/>
          <w:szCs w:val="20"/>
        </w:rPr>
      </w:pPr>
      <w:r w:rsidRPr="0087332C">
        <w:rPr>
          <w:rFonts w:eastAsia="Times New Roman"/>
          <w:sz w:val="20"/>
          <w:szCs w:val="20"/>
        </w:rPr>
        <w:t xml:space="preserve">   X1 = 1 + (4-1)*UnifVals;        /*Given X1 ~ (1,4)   */</w:t>
      </w:r>
    </w:p>
    <w:p w14:paraId="692EABF5" w14:textId="77777777" w:rsidR="0087332C" w:rsidRPr="0087332C" w:rsidRDefault="0087332C" w:rsidP="0087332C">
      <w:pPr>
        <w:rPr>
          <w:rFonts w:eastAsia="Times New Roman"/>
          <w:sz w:val="20"/>
          <w:szCs w:val="20"/>
        </w:rPr>
      </w:pPr>
      <w:r w:rsidRPr="0087332C">
        <w:rPr>
          <w:rFonts w:eastAsia="Times New Roman"/>
          <w:sz w:val="20"/>
          <w:szCs w:val="20"/>
        </w:rPr>
        <w:t xml:space="preserve">   X2 = 3 + (1-3)*UnifVals;        /*Given X2 ~ (3,1)    */</w:t>
      </w:r>
    </w:p>
    <w:p w14:paraId="3E87C280" w14:textId="77777777" w:rsidR="0087332C" w:rsidRPr="0087332C" w:rsidRDefault="0087332C" w:rsidP="0087332C">
      <w:pPr>
        <w:rPr>
          <w:rFonts w:eastAsia="Times New Roman"/>
          <w:sz w:val="20"/>
          <w:szCs w:val="20"/>
        </w:rPr>
      </w:pPr>
      <w:r w:rsidRPr="0087332C">
        <w:rPr>
          <w:rFonts w:eastAsia="Times New Roman"/>
          <w:sz w:val="20"/>
          <w:szCs w:val="20"/>
        </w:rPr>
        <w:t xml:space="preserve">   noise=UnifVals;                 /*Given noise ~ N(0,1)*/</w:t>
      </w:r>
    </w:p>
    <w:p w14:paraId="793D82EF" w14:textId="77777777" w:rsidR="0087332C" w:rsidRPr="0087332C" w:rsidRDefault="0087332C" w:rsidP="0087332C">
      <w:pPr>
        <w:rPr>
          <w:rFonts w:eastAsia="Times New Roman"/>
          <w:sz w:val="20"/>
          <w:szCs w:val="20"/>
        </w:rPr>
      </w:pPr>
      <w:r w:rsidRPr="0087332C">
        <w:rPr>
          <w:rFonts w:eastAsia="Times New Roman"/>
          <w:sz w:val="20"/>
          <w:szCs w:val="20"/>
        </w:rPr>
        <w:t xml:space="preserve">   Y = alpha+beta1*X1+beta2*X2+noise;</w:t>
      </w:r>
    </w:p>
    <w:p w14:paraId="47D5143E" w14:textId="77777777" w:rsidR="0087332C" w:rsidRPr="0087332C" w:rsidRDefault="0087332C" w:rsidP="0087332C">
      <w:pPr>
        <w:rPr>
          <w:rFonts w:eastAsia="Times New Roman"/>
          <w:sz w:val="20"/>
          <w:szCs w:val="20"/>
        </w:rPr>
      </w:pPr>
      <w:r w:rsidRPr="0087332C">
        <w:rPr>
          <w:rFonts w:eastAsia="Times New Roman"/>
          <w:sz w:val="20"/>
          <w:szCs w:val="20"/>
        </w:rPr>
        <w:t xml:space="preserve">   if(Y&gt;0)then Y_bin=1;</w:t>
      </w:r>
    </w:p>
    <w:p w14:paraId="54766D75" w14:textId="77777777" w:rsidR="0087332C" w:rsidRPr="0087332C" w:rsidRDefault="0087332C" w:rsidP="0087332C">
      <w:pPr>
        <w:rPr>
          <w:rFonts w:eastAsia="Times New Roman"/>
          <w:sz w:val="20"/>
          <w:szCs w:val="20"/>
        </w:rPr>
      </w:pPr>
      <w:r w:rsidRPr="0087332C">
        <w:rPr>
          <w:rFonts w:eastAsia="Times New Roman"/>
          <w:sz w:val="20"/>
          <w:szCs w:val="20"/>
        </w:rPr>
        <w:t xml:space="preserve">   ELSE Y_bin=0;</w:t>
      </w:r>
    </w:p>
    <w:p w14:paraId="5E5200A9" w14:textId="77777777" w:rsidR="0087332C" w:rsidRPr="0087332C" w:rsidRDefault="0087332C" w:rsidP="0087332C">
      <w:pPr>
        <w:rPr>
          <w:rFonts w:eastAsia="Times New Roman"/>
          <w:sz w:val="20"/>
          <w:szCs w:val="20"/>
        </w:rPr>
      </w:pPr>
      <w:r w:rsidRPr="0087332C">
        <w:rPr>
          <w:rFonts w:eastAsia="Times New Roman"/>
          <w:sz w:val="20"/>
          <w:szCs w:val="20"/>
        </w:rPr>
        <w:t>OUTPUT;</w:t>
      </w:r>
    </w:p>
    <w:p w14:paraId="0AF04776" w14:textId="77777777" w:rsidR="0087332C" w:rsidRPr="0087332C" w:rsidRDefault="0087332C" w:rsidP="0087332C">
      <w:pPr>
        <w:rPr>
          <w:rFonts w:eastAsia="Times New Roman"/>
          <w:sz w:val="20"/>
          <w:szCs w:val="20"/>
        </w:rPr>
      </w:pPr>
      <w:r w:rsidRPr="0087332C">
        <w:rPr>
          <w:rFonts w:eastAsia="Times New Roman"/>
          <w:sz w:val="20"/>
          <w:szCs w:val="20"/>
        </w:rPr>
        <w:t>END;</w:t>
      </w:r>
    </w:p>
    <w:p w14:paraId="3EF23B34" w14:textId="77777777" w:rsidR="0087332C" w:rsidRPr="0087332C" w:rsidRDefault="0087332C" w:rsidP="0087332C">
      <w:pPr>
        <w:rPr>
          <w:rFonts w:eastAsia="Times New Roman"/>
          <w:sz w:val="20"/>
          <w:szCs w:val="20"/>
        </w:rPr>
      </w:pPr>
      <w:r w:rsidRPr="0087332C">
        <w:rPr>
          <w:rFonts w:eastAsia="Times New Roman"/>
          <w:sz w:val="20"/>
          <w:szCs w:val="20"/>
        </w:rPr>
        <w:t>RUN;</w:t>
      </w:r>
    </w:p>
    <w:p w14:paraId="6DD622B6" w14:textId="77777777" w:rsidR="0087332C" w:rsidRPr="0087332C" w:rsidRDefault="0087332C" w:rsidP="0087332C">
      <w:pPr>
        <w:rPr>
          <w:rFonts w:eastAsia="Times New Roman"/>
          <w:sz w:val="20"/>
          <w:szCs w:val="20"/>
        </w:rPr>
      </w:pPr>
      <w:r w:rsidRPr="0087332C">
        <w:rPr>
          <w:rFonts w:eastAsia="Times New Roman"/>
          <w:sz w:val="20"/>
          <w:szCs w:val="20"/>
        </w:rPr>
        <w:t>PROC MEANS DATA=LinearSimulation RANGE;</w:t>
      </w:r>
    </w:p>
    <w:p w14:paraId="4AFEA4BD" w14:textId="77777777" w:rsidR="0087332C" w:rsidRPr="0087332C" w:rsidRDefault="0087332C" w:rsidP="0087332C">
      <w:pPr>
        <w:rPr>
          <w:rFonts w:eastAsia="Times New Roman"/>
          <w:sz w:val="20"/>
          <w:szCs w:val="20"/>
        </w:rPr>
      </w:pPr>
      <w:r w:rsidRPr="0087332C">
        <w:rPr>
          <w:rFonts w:eastAsia="Times New Roman"/>
          <w:sz w:val="20"/>
          <w:szCs w:val="20"/>
        </w:rPr>
        <w:t>VAR X1 X2;</w:t>
      </w:r>
    </w:p>
    <w:p w14:paraId="2602D3FC" w14:textId="77777777" w:rsidR="0087332C" w:rsidRPr="0087332C" w:rsidRDefault="0087332C" w:rsidP="0087332C">
      <w:pPr>
        <w:rPr>
          <w:rFonts w:eastAsia="Times New Roman"/>
          <w:sz w:val="20"/>
          <w:szCs w:val="20"/>
        </w:rPr>
      </w:pPr>
      <w:r w:rsidRPr="0087332C">
        <w:rPr>
          <w:rFonts w:eastAsia="Times New Roman"/>
          <w:sz w:val="20"/>
          <w:szCs w:val="20"/>
        </w:rPr>
        <w:t>PROC PRINT DATA=LinearSimulation LABEL;</w:t>
      </w:r>
    </w:p>
    <w:p w14:paraId="0ADEBE8D" w14:textId="558B1E8C" w:rsidR="0087332C" w:rsidRPr="0087332C" w:rsidRDefault="0087332C" w:rsidP="0087332C">
      <w:pPr>
        <w:rPr>
          <w:rFonts w:eastAsia="Times New Roman"/>
          <w:sz w:val="20"/>
          <w:szCs w:val="20"/>
        </w:rPr>
      </w:pPr>
      <w:r w:rsidRPr="0087332C">
        <w:rPr>
          <w:rFonts w:eastAsia="Times New Roman"/>
          <w:sz w:val="20"/>
          <w:szCs w:val="20"/>
        </w:rPr>
        <w:t>RUN;</w:t>
      </w:r>
    </w:p>
    <w:p w14:paraId="5A267EF0" w14:textId="77777777" w:rsidR="00F9210E" w:rsidRDefault="00F9210E" w:rsidP="003C6B83">
      <w:pPr>
        <w:rPr>
          <w:rFonts w:eastAsia="Times New Roman"/>
          <w:b/>
          <w:sz w:val="20"/>
          <w:szCs w:val="20"/>
          <w:u w:val="single"/>
        </w:rPr>
      </w:pPr>
    </w:p>
    <w:p w14:paraId="7DD2473D" w14:textId="77777777" w:rsidR="003C6B83" w:rsidRDefault="003C6B83" w:rsidP="003C6B83">
      <w:pPr>
        <w:rPr>
          <w:rFonts w:eastAsia="Times New Roman"/>
          <w:b/>
          <w:sz w:val="20"/>
          <w:szCs w:val="20"/>
          <w:u w:val="single"/>
        </w:rPr>
      </w:pPr>
    </w:p>
    <w:p w14:paraId="24B2A597" w14:textId="77777777" w:rsidR="003C6B83" w:rsidRDefault="003C6B83" w:rsidP="003C6B83">
      <w:pPr>
        <w:rPr>
          <w:rFonts w:eastAsia="Times New Roman"/>
          <w:b/>
          <w:sz w:val="20"/>
          <w:szCs w:val="20"/>
          <w:u w:val="single"/>
        </w:rPr>
      </w:pPr>
    </w:p>
    <w:p w14:paraId="74875776" w14:textId="22F7D4AB" w:rsidR="003C6B83" w:rsidRDefault="0087332C" w:rsidP="003C6B83">
      <w:pPr>
        <w:rPr>
          <w:rFonts w:eastAsia="Times New Roman"/>
          <w:b/>
          <w:sz w:val="20"/>
          <w:szCs w:val="20"/>
          <w:u w:val="single"/>
        </w:rPr>
      </w:pPr>
      <w:r>
        <w:rPr>
          <w:rFonts w:eastAsia="Times New Roman"/>
          <w:b/>
          <w:noProof/>
          <w:sz w:val="20"/>
          <w:szCs w:val="20"/>
          <w:u w:val="single"/>
        </w:rPr>
        <w:drawing>
          <wp:inline distT="0" distB="0" distL="0" distR="0" wp14:anchorId="7E82A5B8" wp14:editId="515E1FD3">
            <wp:extent cx="5936615" cy="2884170"/>
            <wp:effectExtent l="0" t="0" r="6985" b="11430"/>
            <wp:docPr id="1" name="Picture 1" descr="../../../../Desktop/Screen%20Shot%202015-09-11%20at%2011.4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5-09-11%20at%2011.41.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BCF2" w14:textId="77777777" w:rsidR="0087332C" w:rsidRDefault="0087332C" w:rsidP="003C6B83">
      <w:pPr>
        <w:rPr>
          <w:rFonts w:eastAsia="Times New Roman"/>
          <w:b/>
          <w:sz w:val="20"/>
          <w:szCs w:val="20"/>
          <w:u w:val="single"/>
        </w:rPr>
      </w:pPr>
    </w:p>
    <w:p w14:paraId="3DA072D2" w14:textId="77777777" w:rsidR="0087332C" w:rsidRDefault="0087332C" w:rsidP="003C6B83">
      <w:pPr>
        <w:rPr>
          <w:rFonts w:eastAsia="Times New Roman"/>
          <w:b/>
          <w:sz w:val="20"/>
          <w:szCs w:val="20"/>
          <w:u w:val="single"/>
        </w:rPr>
      </w:pPr>
    </w:p>
    <w:p w14:paraId="4F61B323" w14:textId="77777777" w:rsidR="0087332C" w:rsidRDefault="0087332C" w:rsidP="003C6B83">
      <w:pPr>
        <w:rPr>
          <w:rFonts w:eastAsia="Times New Roman"/>
          <w:b/>
          <w:sz w:val="20"/>
          <w:szCs w:val="20"/>
          <w:u w:val="single"/>
        </w:rPr>
      </w:pPr>
    </w:p>
    <w:p w14:paraId="72221F2D" w14:textId="77777777" w:rsidR="0087332C" w:rsidRDefault="0087332C" w:rsidP="003C6B83">
      <w:pPr>
        <w:rPr>
          <w:rFonts w:eastAsia="Times New Roman"/>
          <w:b/>
          <w:sz w:val="20"/>
          <w:szCs w:val="20"/>
          <w:u w:val="single"/>
        </w:rPr>
      </w:pPr>
    </w:p>
    <w:p w14:paraId="2212FCE8" w14:textId="77777777" w:rsidR="0087332C" w:rsidRDefault="0087332C" w:rsidP="003C6B83">
      <w:pPr>
        <w:rPr>
          <w:rFonts w:eastAsia="Times New Roman"/>
          <w:b/>
          <w:sz w:val="20"/>
          <w:szCs w:val="20"/>
          <w:u w:val="single"/>
        </w:rPr>
      </w:pPr>
    </w:p>
    <w:p w14:paraId="4D7D17FD" w14:textId="77777777" w:rsidR="0087332C" w:rsidRDefault="0087332C" w:rsidP="003C6B83">
      <w:pPr>
        <w:rPr>
          <w:rFonts w:eastAsia="Times New Roman"/>
          <w:b/>
          <w:sz w:val="20"/>
          <w:szCs w:val="20"/>
          <w:u w:val="single"/>
        </w:rPr>
      </w:pPr>
    </w:p>
    <w:p w14:paraId="36CA93B6" w14:textId="14917859" w:rsidR="0087332C" w:rsidRDefault="0087332C" w:rsidP="003C6B83">
      <w:pPr>
        <w:rPr>
          <w:rFonts w:eastAsia="Times New Roman"/>
          <w:b/>
          <w:sz w:val="20"/>
          <w:szCs w:val="20"/>
        </w:rPr>
      </w:pPr>
      <w:r w:rsidRPr="0087332C">
        <w:rPr>
          <w:rFonts w:eastAsia="Times New Roman"/>
          <w:b/>
          <w:sz w:val="20"/>
          <w:szCs w:val="20"/>
        </w:rPr>
        <w:lastRenderedPageBreak/>
        <w:t>Step 5:</w:t>
      </w:r>
    </w:p>
    <w:p w14:paraId="2BC2AFE5" w14:textId="77777777" w:rsidR="0087332C" w:rsidRDefault="0087332C" w:rsidP="003C6B83">
      <w:pPr>
        <w:rPr>
          <w:rFonts w:eastAsia="Times New Roman"/>
          <w:b/>
          <w:sz w:val="20"/>
          <w:szCs w:val="20"/>
        </w:rPr>
      </w:pPr>
    </w:p>
    <w:p w14:paraId="32CB7570" w14:textId="3F958C9D" w:rsidR="000C3544" w:rsidRDefault="000C3544" w:rsidP="000C3544">
      <w:pPr>
        <w:rPr>
          <w:rFonts w:eastAsia="Times New Roman"/>
        </w:rPr>
      </w:pPr>
      <w:r>
        <w:rPr>
          <w:rFonts w:eastAsia="Times New Roman"/>
        </w:rPr>
        <w:t>Check if Y follows a normal distribution. What graphics and statistics would you look into?</w:t>
      </w:r>
    </w:p>
    <w:p w14:paraId="66E2BB8E" w14:textId="77777777" w:rsidR="0087332C" w:rsidRDefault="0087332C" w:rsidP="003C6B83">
      <w:pPr>
        <w:rPr>
          <w:rFonts w:eastAsia="Times New Roman"/>
          <w:b/>
          <w:sz w:val="20"/>
          <w:szCs w:val="20"/>
        </w:rPr>
      </w:pPr>
    </w:p>
    <w:p w14:paraId="4E515A75" w14:textId="2BE17B8E" w:rsidR="000C3544" w:rsidRPr="008055A2" w:rsidRDefault="000C3544" w:rsidP="003C6B83">
      <w:pPr>
        <w:rPr>
          <w:rFonts w:eastAsia="Times New Roman"/>
          <w:u w:val="single"/>
        </w:rPr>
      </w:pPr>
      <w:r w:rsidRPr="008055A2">
        <w:rPr>
          <w:rFonts w:eastAsia="Times New Roman"/>
          <w:u w:val="single"/>
        </w:rPr>
        <w:t>ANS:</w:t>
      </w:r>
    </w:p>
    <w:p w14:paraId="22081A31" w14:textId="77777777" w:rsidR="000C3544" w:rsidRDefault="000C3544" w:rsidP="003C6B83">
      <w:pPr>
        <w:rPr>
          <w:rFonts w:eastAsia="Times New Roman"/>
          <w:b/>
          <w:sz w:val="20"/>
          <w:szCs w:val="20"/>
        </w:rPr>
      </w:pPr>
    </w:p>
    <w:p w14:paraId="3EE4D0BA" w14:textId="77777777" w:rsidR="000C3544" w:rsidRPr="008055A2" w:rsidRDefault="000C3544" w:rsidP="003C6B83">
      <w:pPr>
        <w:rPr>
          <w:rFonts w:eastAsia="Times New Roman"/>
        </w:rPr>
      </w:pPr>
      <w:r w:rsidRPr="008055A2">
        <w:rPr>
          <w:rFonts w:eastAsia="Times New Roman"/>
        </w:rPr>
        <w:t xml:space="preserve">After making histogram data, if the shape of the distribution resembles bell curve the data is likely normal. </w:t>
      </w:r>
    </w:p>
    <w:p w14:paraId="67404809" w14:textId="3C87A79E" w:rsidR="000C3544" w:rsidRPr="008055A2" w:rsidRDefault="000C3544" w:rsidP="003C6B83">
      <w:pPr>
        <w:rPr>
          <w:rFonts w:eastAsia="Times New Roman"/>
        </w:rPr>
      </w:pPr>
      <w:r w:rsidRPr="008055A2">
        <w:rPr>
          <w:rFonts w:eastAsia="Times New Roman"/>
        </w:rPr>
        <w:t xml:space="preserve">Graphic: Plotting histogram and normal distribution curve  </w:t>
      </w:r>
    </w:p>
    <w:p w14:paraId="54E17264" w14:textId="77777777" w:rsidR="000C3544" w:rsidRPr="008055A2" w:rsidRDefault="000C3544" w:rsidP="003C6B83">
      <w:pPr>
        <w:rPr>
          <w:rFonts w:eastAsia="Times New Roman"/>
        </w:rPr>
      </w:pPr>
    </w:p>
    <w:p w14:paraId="3B36323D" w14:textId="1035A746" w:rsidR="000C3544" w:rsidRPr="008055A2" w:rsidRDefault="000C3544" w:rsidP="003C6B83">
      <w:pPr>
        <w:rPr>
          <w:rFonts w:eastAsia="Times New Roman"/>
        </w:rPr>
      </w:pPr>
      <w:r w:rsidRPr="008055A2">
        <w:rPr>
          <w:rFonts w:eastAsia="Times New Roman"/>
        </w:rPr>
        <w:t xml:space="preserve">If the data meets the requirement of 68-95-99, that means 68% of the data should be in the range of one standard deviation, 95% data in the range of two standard deviations and 99% of the data in the range of 3 standard deviation </w:t>
      </w:r>
    </w:p>
    <w:p w14:paraId="63E9DD80" w14:textId="77777777" w:rsidR="000C3544" w:rsidRPr="008055A2" w:rsidRDefault="000C3544" w:rsidP="003C6B83">
      <w:pPr>
        <w:rPr>
          <w:rFonts w:eastAsia="Times New Roman"/>
        </w:rPr>
      </w:pPr>
    </w:p>
    <w:p w14:paraId="3612F880" w14:textId="24FE538F" w:rsidR="000C3544" w:rsidRPr="008055A2" w:rsidRDefault="000C3544" w:rsidP="003C6B83">
      <w:pPr>
        <w:rPr>
          <w:rFonts w:eastAsia="Times New Roman"/>
        </w:rPr>
      </w:pPr>
      <w:r w:rsidRPr="008055A2">
        <w:rPr>
          <w:rFonts w:eastAsia="Times New Roman"/>
        </w:rPr>
        <w:t xml:space="preserve">We look statistics of Mean, Mode and standard deviation. In normal distribution mean and mode are equal. </w:t>
      </w:r>
    </w:p>
    <w:p w14:paraId="4D1475F7" w14:textId="77777777" w:rsidR="000C3544" w:rsidRDefault="000C3544" w:rsidP="003C6B83">
      <w:pPr>
        <w:rPr>
          <w:rFonts w:eastAsia="Times New Roman"/>
          <w:sz w:val="20"/>
          <w:szCs w:val="20"/>
        </w:rPr>
      </w:pPr>
    </w:p>
    <w:p w14:paraId="4BD84BB9" w14:textId="77777777" w:rsidR="000C3544" w:rsidRDefault="000C3544" w:rsidP="003C6B83">
      <w:pPr>
        <w:rPr>
          <w:rFonts w:eastAsia="Times New Roman"/>
          <w:sz w:val="20"/>
          <w:szCs w:val="20"/>
        </w:rPr>
      </w:pPr>
    </w:p>
    <w:p w14:paraId="43DDC994" w14:textId="2E8B16A5" w:rsidR="000C3544" w:rsidRPr="008055A2" w:rsidRDefault="000C3544" w:rsidP="003C6B83">
      <w:pPr>
        <w:rPr>
          <w:rFonts w:eastAsia="Times New Roman"/>
          <w:b/>
          <w:u w:val="single"/>
        </w:rPr>
      </w:pPr>
      <w:r w:rsidRPr="008055A2">
        <w:rPr>
          <w:rFonts w:eastAsia="Times New Roman"/>
          <w:b/>
          <w:u w:val="single"/>
        </w:rPr>
        <w:t xml:space="preserve">Program: </w:t>
      </w:r>
    </w:p>
    <w:p w14:paraId="00320992" w14:textId="77777777" w:rsidR="008055A2" w:rsidRDefault="008055A2" w:rsidP="003C6B83">
      <w:pPr>
        <w:rPr>
          <w:rFonts w:eastAsia="Times New Roman"/>
          <w:b/>
          <w:sz w:val="20"/>
          <w:szCs w:val="20"/>
          <w:u w:val="single"/>
        </w:rPr>
      </w:pPr>
    </w:p>
    <w:p w14:paraId="21F79D9E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>DATA LinearSimulation(keep=X1 X2 Y Y_bin);</w:t>
      </w:r>
    </w:p>
    <w:p w14:paraId="3366817A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>TITLE Simulation;</w:t>
      </w:r>
    </w:p>
    <w:p w14:paraId="7E81FF4E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>alpha=1;</w:t>
      </w:r>
    </w:p>
    <w:p w14:paraId="5C2C594E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>beta1=2;</w:t>
      </w:r>
    </w:p>
    <w:p w14:paraId="2C6AFCD9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>beta2=-1.5;</w:t>
      </w:r>
    </w:p>
    <w:p w14:paraId="1F72DFCF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</w:p>
    <w:p w14:paraId="1500CCE9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 xml:space="preserve">DO i = 1 TO 200; </w:t>
      </w:r>
      <w:r w:rsidRPr="008055A2">
        <w:rPr>
          <w:rFonts w:eastAsia="Times New Roman"/>
          <w:sz w:val="20"/>
          <w:szCs w:val="20"/>
        </w:rPr>
        <w:tab/>
      </w:r>
      <w:r w:rsidRPr="008055A2">
        <w:rPr>
          <w:rFonts w:eastAsia="Times New Roman"/>
          <w:sz w:val="20"/>
          <w:szCs w:val="20"/>
        </w:rPr>
        <w:tab/>
      </w:r>
      <w:r w:rsidRPr="008055A2">
        <w:rPr>
          <w:rFonts w:eastAsia="Times New Roman"/>
          <w:sz w:val="20"/>
          <w:szCs w:val="20"/>
        </w:rPr>
        <w:tab/>
        <w:t xml:space="preserve"> /*200 observations */</w:t>
      </w:r>
    </w:p>
    <w:p w14:paraId="5AC1CFC6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 xml:space="preserve">   UnifVals = rand("Uniform");      /*U(0,1)*/</w:t>
      </w:r>
    </w:p>
    <w:p w14:paraId="584CC38F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 xml:space="preserve">   X1 = 1 + (4-1)*UnifVals;        /*Given X1 ~ (1,4)   */</w:t>
      </w:r>
    </w:p>
    <w:p w14:paraId="13F71C9E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 xml:space="preserve">   X2 = 3 + (1-3)*UnifVals;        /*Given X2 ~ (3,1)    */</w:t>
      </w:r>
    </w:p>
    <w:p w14:paraId="0A11A0CF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 xml:space="preserve">   noise=UnifVals;                 /*Given noise ~ N(0,1)*/</w:t>
      </w:r>
    </w:p>
    <w:p w14:paraId="6152DCA5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 xml:space="preserve">   Y = alpha+beta1*X1+beta2*X2+noise;</w:t>
      </w:r>
    </w:p>
    <w:p w14:paraId="42E78FAA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 xml:space="preserve">   if(Y&gt;0)then Y_bin=1;</w:t>
      </w:r>
    </w:p>
    <w:p w14:paraId="487F51E9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 xml:space="preserve">   ELSE Y_bin=0;</w:t>
      </w:r>
    </w:p>
    <w:p w14:paraId="577639B9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>OUTPUT;</w:t>
      </w:r>
    </w:p>
    <w:p w14:paraId="6D91657E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>END;</w:t>
      </w:r>
    </w:p>
    <w:p w14:paraId="7DEF7334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>RUN;</w:t>
      </w:r>
    </w:p>
    <w:p w14:paraId="66238966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>PROC MEANS DATA=LinearSimulation RANGE;</w:t>
      </w:r>
    </w:p>
    <w:p w14:paraId="7C5B0377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>VAR X1 X2;</w:t>
      </w:r>
    </w:p>
    <w:p w14:paraId="4AA0DE45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>proc univariate;</w:t>
      </w:r>
    </w:p>
    <w:p w14:paraId="187BE897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>VAR Y;</w:t>
      </w:r>
    </w:p>
    <w:p w14:paraId="6496B56E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 xml:space="preserve">HISTOGRAM Y / NORMAL; </w:t>
      </w:r>
    </w:p>
    <w:p w14:paraId="04BB2F3B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>PROBPLOT Y / NORMAL;</w:t>
      </w:r>
    </w:p>
    <w:p w14:paraId="1C0F9DFD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 xml:space="preserve">   run;</w:t>
      </w:r>
    </w:p>
    <w:p w14:paraId="1E2CA530" w14:textId="77777777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>PROC PRINT DATA=LinearSimulation LABEL;</w:t>
      </w:r>
    </w:p>
    <w:p w14:paraId="1AA5D4B9" w14:textId="31C9F7B5" w:rsidR="008055A2" w:rsidRPr="008055A2" w:rsidRDefault="008055A2" w:rsidP="008055A2">
      <w:pPr>
        <w:rPr>
          <w:rFonts w:eastAsia="Times New Roman"/>
          <w:sz w:val="20"/>
          <w:szCs w:val="20"/>
        </w:rPr>
      </w:pPr>
      <w:r w:rsidRPr="008055A2">
        <w:rPr>
          <w:rFonts w:eastAsia="Times New Roman"/>
          <w:sz w:val="20"/>
          <w:szCs w:val="20"/>
        </w:rPr>
        <w:t>RUN;</w:t>
      </w:r>
    </w:p>
    <w:p w14:paraId="28F096A7" w14:textId="77777777" w:rsidR="000C3544" w:rsidRDefault="000C3544" w:rsidP="003C6B83">
      <w:pPr>
        <w:rPr>
          <w:rFonts w:eastAsia="Times New Roman"/>
          <w:b/>
          <w:sz w:val="20"/>
          <w:szCs w:val="20"/>
        </w:rPr>
      </w:pPr>
    </w:p>
    <w:p w14:paraId="684D472C" w14:textId="77777777" w:rsidR="0038256F" w:rsidRDefault="0038256F" w:rsidP="003C6B83">
      <w:pPr>
        <w:rPr>
          <w:rFonts w:eastAsia="Times New Roman"/>
          <w:b/>
          <w:u w:val="single"/>
        </w:rPr>
      </w:pPr>
    </w:p>
    <w:p w14:paraId="77B04969" w14:textId="77777777" w:rsidR="0038256F" w:rsidRDefault="0038256F" w:rsidP="003C6B83">
      <w:pPr>
        <w:rPr>
          <w:rFonts w:eastAsia="Times New Roman"/>
          <w:b/>
          <w:u w:val="single"/>
        </w:rPr>
      </w:pPr>
    </w:p>
    <w:p w14:paraId="40FD2699" w14:textId="77777777" w:rsidR="0038256F" w:rsidRDefault="0038256F" w:rsidP="003C6B83">
      <w:pPr>
        <w:rPr>
          <w:rFonts w:eastAsia="Times New Roman"/>
          <w:b/>
          <w:u w:val="single"/>
        </w:rPr>
      </w:pPr>
    </w:p>
    <w:p w14:paraId="4ABE9353" w14:textId="77777777" w:rsidR="0038256F" w:rsidRDefault="0038256F" w:rsidP="003C6B83">
      <w:pPr>
        <w:rPr>
          <w:rFonts w:eastAsia="Times New Roman"/>
          <w:b/>
          <w:u w:val="single"/>
        </w:rPr>
      </w:pPr>
    </w:p>
    <w:p w14:paraId="0C26A588" w14:textId="77777777" w:rsidR="0038256F" w:rsidRDefault="0038256F" w:rsidP="003C6B83">
      <w:pPr>
        <w:rPr>
          <w:rFonts w:eastAsia="Times New Roman"/>
          <w:b/>
          <w:u w:val="single"/>
        </w:rPr>
      </w:pPr>
    </w:p>
    <w:p w14:paraId="41A905BB" w14:textId="77777777" w:rsidR="0038256F" w:rsidRDefault="0038256F" w:rsidP="003C6B83">
      <w:pPr>
        <w:rPr>
          <w:rFonts w:eastAsia="Times New Roman"/>
          <w:b/>
          <w:u w:val="single"/>
        </w:rPr>
      </w:pPr>
    </w:p>
    <w:p w14:paraId="30D04EEC" w14:textId="2C30A95B" w:rsidR="000C3544" w:rsidRDefault="008055A2" w:rsidP="003C6B83">
      <w:pPr>
        <w:rPr>
          <w:rFonts w:eastAsia="Times New Roman"/>
          <w:b/>
          <w:u w:val="single"/>
        </w:rPr>
      </w:pPr>
      <w:r w:rsidRPr="008055A2">
        <w:rPr>
          <w:rFonts w:eastAsia="Times New Roman"/>
          <w:b/>
          <w:u w:val="single"/>
        </w:rPr>
        <w:lastRenderedPageBreak/>
        <w:t>Output:</w:t>
      </w:r>
    </w:p>
    <w:p w14:paraId="3DD15ED3" w14:textId="77777777" w:rsidR="0038256F" w:rsidRDefault="0038256F" w:rsidP="003C6B83">
      <w:pPr>
        <w:rPr>
          <w:rFonts w:eastAsia="Times New Roman"/>
          <w:b/>
          <w:u w:val="single"/>
        </w:rPr>
      </w:pPr>
    </w:p>
    <w:p w14:paraId="242F9D38" w14:textId="79CDD40F" w:rsidR="0038256F" w:rsidRDefault="0038256F" w:rsidP="003C6B83">
      <w:pPr>
        <w:rPr>
          <w:rFonts w:eastAsia="Times New Roman"/>
          <w:b/>
          <w:u w:val="single"/>
        </w:rPr>
      </w:pPr>
      <w:r>
        <w:rPr>
          <w:rFonts w:eastAsia="Times New Roman"/>
          <w:b/>
          <w:noProof/>
          <w:u w:val="single"/>
        </w:rPr>
        <w:drawing>
          <wp:inline distT="0" distB="0" distL="0" distR="0" wp14:anchorId="4A8FFBA9" wp14:editId="1B5A7F2E">
            <wp:extent cx="5936615" cy="3467735"/>
            <wp:effectExtent l="0" t="0" r="6985" b="12065"/>
            <wp:docPr id="2" name="Picture 2" descr="../../../../Desktop/Screen%20Shot%202015-09-12%20at%2012.2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5-09-12%20at%2012.21.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318A" w14:textId="77777777" w:rsidR="0038256F" w:rsidRDefault="0038256F" w:rsidP="003C6B83">
      <w:pPr>
        <w:rPr>
          <w:rFonts w:eastAsia="Times New Roman"/>
          <w:b/>
          <w:u w:val="single"/>
        </w:rPr>
      </w:pPr>
    </w:p>
    <w:p w14:paraId="1A5CBB02" w14:textId="77777777" w:rsidR="0038256F" w:rsidRDefault="0038256F" w:rsidP="003C6B83">
      <w:pPr>
        <w:rPr>
          <w:rFonts w:eastAsia="Times New Roman"/>
          <w:b/>
          <w:u w:val="single"/>
        </w:rPr>
      </w:pPr>
    </w:p>
    <w:p w14:paraId="6BA0370C" w14:textId="77777777" w:rsidR="0038256F" w:rsidRPr="0038256F" w:rsidRDefault="0038256F" w:rsidP="0038256F">
      <w:pPr>
        <w:rPr>
          <w:rFonts w:eastAsia="Times New Roman"/>
          <w:b/>
        </w:rPr>
      </w:pPr>
      <w:r w:rsidRPr="0038256F">
        <w:rPr>
          <w:rFonts w:eastAsia="Times New Roman"/>
          <w:b/>
        </w:rPr>
        <w:t>Step 6:</w:t>
      </w:r>
    </w:p>
    <w:p w14:paraId="0C4609CA" w14:textId="7C6CA564" w:rsidR="0038256F" w:rsidRDefault="0038256F" w:rsidP="0038256F">
      <w:pPr>
        <w:rPr>
          <w:rFonts w:eastAsia="Times New Roman"/>
        </w:rPr>
      </w:pPr>
      <w:r>
        <w:rPr>
          <w:rFonts w:eastAsia="Times New Roman"/>
        </w:rPr>
        <w:t xml:space="preserve"> Count how many ``1’’ s you observed in Y_bin.</w:t>
      </w:r>
    </w:p>
    <w:p w14:paraId="727F0D19" w14:textId="67D00915" w:rsidR="0038256F" w:rsidRDefault="000534B1" w:rsidP="003C6B83">
      <w:pPr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>Program:</w:t>
      </w:r>
    </w:p>
    <w:p w14:paraId="1FBE6FB4" w14:textId="77777777" w:rsidR="000534B1" w:rsidRDefault="000534B1" w:rsidP="003C6B83">
      <w:pPr>
        <w:rPr>
          <w:rFonts w:eastAsia="Times New Roman"/>
          <w:b/>
          <w:u w:val="single"/>
        </w:rPr>
      </w:pPr>
    </w:p>
    <w:p w14:paraId="1B80A208" w14:textId="77777777" w:rsidR="000534B1" w:rsidRPr="000534B1" w:rsidRDefault="000534B1" w:rsidP="000534B1">
      <w:pPr>
        <w:rPr>
          <w:rFonts w:eastAsia="Times New Roman"/>
          <w:sz w:val="20"/>
          <w:szCs w:val="20"/>
        </w:rPr>
      </w:pPr>
      <w:r w:rsidRPr="000534B1">
        <w:rPr>
          <w:rFonts w:eastAsia="Times New Roman"/>
          <w:sz w:val="20"/>
          <w:szCs w:val="20"/>
        </w:rPr>
        <w:t>DATA YBinCount;</w:t>
      </w:r>
    </w:p>
    <w:p w14:paraId="30D4D211" w14:textId="77777777" w:rsidR="000534B1" w:rsidRPr="000534B1" w:rsidRDefault="000534B1" w:rsidP="000534B1">
      <w:pPr>
        <w:rPr>
          <w:rFonts w:eastAsia="Times New Roman"/>
          <w:sz w:val="20"/>
          <w:szCs w:val="20"/>
        </w:rPr>
      </w:pPr>
      <w:r w:rsidRPr="000534B1">
        <w:rPr>
          <w:rFonts w:eastAsia="Times New Roman"/>
          <w:sz w:val="20"/>
          <w:szCs w:val="20"/>
        </w:rPr>
        <w:t>SET LinearSimulation;</w:t>
      </w:r>
    </w:p>
    <w:p w14:paraId="6F8BA2C0" w14:textId="77777777" w:rsidR="000534B1" w:rsidRPr="000534B1" w:rsidRDefault="000534B1" w:rsidP="000534B1">
      <w:pPr>
        <w:rPr>
          <w:rFonts w:eastAsia="Times New Roman"/>
          <w:sz w:val="20"/>
          <w:szCs w:val="20"/>
        </w:rPr>
      </w:pPr>
      <w:r w:rsidRPr="000534B1">
        <w:rPr>
          <w:rFonts w:eastAsia="Times New Roman"/>
          <w:sz w:val="20"/>
          <w:szCs w:val="20"/>
        </w:rPr>
        <w:t>PROC FREQ DATA=YBinCount;</w:t>
      </w:r>
    </w:p>
    <w:p w14:paraId="5AEF9204" w14:textId="77777777" w:rsidR="000534B1" w:rsidRPr="000534B1" w:rsidRDefault="000534B1" w:rsidP="000534B1">
      <w:pPr>
        <w:rPr>
          <w:rFonts w:eastAsia="Times New Roman"/>
          <w:sz w:val="20"/>
          <w:szCs w:val="20"/>
        </w:rPr>
      </w:pPr>
      <w:r w:rsidRPr="000534B1">
        <w:rPr>
          <w:rFonts w:eastAsia="Times New Roman"/>
          <w:sz w:val="20"/>
          <w:szCs w:val="20"/>
        </w:rPr>
        <w:t>TABLE Y_bin;</w:t>
      </w:r>
    </w:p>
    <w:p w14:paraId="32F9496A" w14:textId="33C17D71" w:rsidR="000534B1" w:rsidRDefault="000534B1" w:rsidP="000534B1">
      <w:pPr>
        <w:rPr>
          <w:rFonts w:eastAsia="Times New Roman"/>
          <w:sz w:val="20"/>
          <w:szCs w:val="20"/>
        </w:rPr>
      </w:pPr>
      <w:r w:rsidRPr="000534B1">
        <w:rPr>
          <w:rFonts w:eastAsia="Times New Roman"/>
          <w:sz w:val="20"/>
          <w:szCs w:val="20"/>
        </w:rPr>
        <w:t>RUN;</w:t>
      </w:r>
    </w:p>
    <w:p w14:paraId="20F637A9" w14:textId="77777777" w:rsidR="000534B1" w:rsidRDefault="000534B1" w:rsidP="000534B1">
      <w:pPr>
        <w:rPr>
          <w:rFonts w:eastAsia="Times New Roman"/>
          <w:sz w:val="20"/>
          <w:szCs w:val="20"/>
        </w:rPr>
      </w:pPr>
    </w:p>
    <w:p w14:paraId="20C21F8B" w14:textId="18933601" w:rsidR="000534B1" w:rsidRDefault="000534B1" w:rsidP="000534B1">
      <w:pPr>
        <w:rPr>
          <w:rFonts w:eastAsia="Times New Roman"/>
          <w:b/>
          <w:u w:val="single"/>
        </w:rPr>
      </w:pPr>
      <w:r w:rsidRPr="000534B1">
        <w:rPr>
          <w:rFonts w:eastAsia="Times New Roman"/>
          <w:b/>
          <w:u w:val="single"/>
        </w:rPr>
        <w:t>Output:</w:t>
      </w:r>
      <w:r w:rsidR="00A4294C">
        <w:rPr>
          <w:rFonts w:eastAsia="Times New Roman"/>
          <w:b/>
          <w:noProof/>
          <w:u w:val="single"/>
        </w:rPr>
        <w:drawing>
          <wp:inline distT="0" distB="0" distL="0" distR="0" wp14:anchorId="57DDBAD6" wp14:editId="007A2F29">
            <wp:extent cx="6321476" cy="1033858"/>
            <wp:effectExtent l="0" t="0" r="3175" b="7620"/>
            <wp:docPr id="5" name="Picture 5" descr="../../../../Desktop/Screen%20Shot%202015-09-12%20at%2012.4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5-09-12%20at%2012.44.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913" cy="105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E646" w14:textId="77777777" w:rsidR="00A4294C" w:rsidRDefault="00A4294C" w:rsidP="000534B1">
      <w:pPr>
        <w:rPr>
          <w:rFonts w:eastAsia="Times New Roman"/>
          <w:b/>
          <w:u w:val="single"/>
        </w:rPr>
      </w:pPr>
    </w:p>
    <w:p w14:paraId="560BA6FB" w14:textId="77777777" w:rsidR="00A4294C" w:rsidRDefault="00A4294C" w:rsidP="00A4294C">
      <w:pPr>
        <w:rPr>
          <w:rFonts w:eastAsia="Times New Roman"/>
          <w:b/>
        </w:rPr>
      </w:pPr>
    </w:p>
    <w:p w14:paraId="1811C10E" w14:textId="77777777" w:rsidR="00A4294C" w:rsidRDefault="00A4294C" w:rsidP="00A4294C">
      <w:pPr>
        <w:rPr>
          <w:rFonts w:eastAsia="Times New Roman"/>
          <w:b/>
        </w:rPr>
      </w:pPr>
    </w:p>
    <w:p w14:paraId="7C27EFB4" w14:textId="77777777" w:rsidR="00A4294C" w:rsidRDefault="00A4294C" w:rsidP="00A4294C">
      <w:pPr>
        <w:rPr>
          <w:rFonts w:eastAsia="Times New Roman"/>
          <w:b/>
        </w:rPr>
      </w:pPr>
    </w:p>
    <w:p w14:paraId="2323C062" w14:textId="77777777" w:rsidR="00A4294C" w:rsidRDefault="00A4294C" w:rsidP="00A4294C">
      <w:pPr>
        <w:rPr>
          <w:rFonts w:eastAsia="Times New Roman"/>
          <w:b/>
        </w:rPr>
      </w:pPr>
    </w:p>
    <w:p w14:paraId="2D9829F9" w14:textId="77777777" w:rsidR="00A4294C" w:rsidRDefault="00A4294C" w:rsidP="00A4294C">
      <w:pPr>
        <w:rPr>
          <w:rFonts w:eastAsia="Times New Roman"/>
          <w:b/>
        </w:rPr>
      </w:pPr>
    </w:p>
    <w:p w14:paraId="418EFC0A" w14:textId="77777777" w:rsidR="00A4294C" w:rsidRDefault="00A4294C" w:rsidP="00A4294C">
      <w:pPr>
        <w:rPr>
          <w:rFonts w:eastAsia="Times New Roman"/>
          <w:b/>
        </w:rPr>
      </w:pPr>
    </w:p>
    <w:p w14:paraId="2567E985" w14:textId="77777777" w:rsidR="00A4294C" w:rsidRDefault="00A4294C" w:rsidP="00A4294C">
      <w:pPr>
        <w:rPr>
          <w:rFonts w:eastAsia="Times New Roman"/>
          <w:b/>
        </w:rPr>
      </w:pPr>
    </w:p>
    <w:p w14:paraId="16D854DC" w14:textId="0C641B39" w:rsidR="00A4294C" w:rsidRPr="00A4294C" w:rsidRDefault="00A4294C" w:rsidP="00A4294C">
      <w:pPr>
        <w:rPr>
          <w:rFonts w:eastAsia="Times New Roman"/>
          <w:b/>
        </w:rPr>
      </w:pPr>
      <w:r w:rsidRPr="00A4294C">
        <w:rPr>
          <w:rFonts w:eastAsia="Times New Roman"/>
          <w:b/>
        </w:rPr>
        <w:lastRenderedPageBreak/>
        <w:t>Step 7</w:t>
      </w:r>
      <w:r>
        <w:rPr>
          <w:rFonts w:eastAsia="Times New Roman"/>
          <w:b/>
        </w:rPr>
        <w:t>:</w:t>
      </w:r>
    </w:p>
    <w:p w14:paraId="164912D4" w14:textId="77777777" w:rsidR="00A4294C" w:rsidRDefault="00A4294C" w:rsidP="00A4294C">
      <w:pPr>
        <w:rPr>
          <w:rFonts w:eastAsia="Times New Roman"/>
        </w:rPr>
      </w:pPr>
    </w:p>
    <w:p w14:paraId="38CC804B" w14:textId="043C3EFD" w:rsidR="00A4294C" w:rsidRDefault="00A4294C" w:rsidP="00A4294C">
      <w:pPr>
        <w:rPr>
          <w:rFonts w:eastAsia="Times New Roman"/>
        </w:rPr>
      </w:pPr>
      <w:r>
        <w:rPr>
          <w:rFonts w:eastAsia="Times New Roman"/>
        </w:rPr>
        <w:t xml:space="preserve"> Create a new variable “sign” such that sign=“positive” when Y_bin=1 and sign=“negative” otherwise.</w:t>
      </w:r>
    </w:p>
    <w:p w14:paraId="777502C4" w14:textId="77777777" w:rsidR="00A4294C" w:rsidRDefault="00A4294C" w:rsidP="00A4294C">
      <w:pPr>
        <w:rPr>
          <w:rFonts w:eastAsia="Times New Roman"/>
        </w:rPr>
      </w:pPr>
    </w:p>
    <w:p w14:paraId="418497DF" w14:textId="77777777" w:rsidR="00A4294C" w:rsidRDefault="00A4294C" w:rsidP="00A4294C">
      <w:pPr>
        <w:rPr>
          <w:rFonts w:eastAsia="Times New Roman"/>
        </w:rPr>
      </w:pPr>
    </w:p>
    <w:p w14:paraId="16C31BBC" w14:textId="77777777" w:rsidR="00A4294C" w:rsidRDefault="00A4294C" w:rsidP="00A4294C">
      <w:pPr>
        <w:rPr>
          <w:rFonts w:eastAsia="Times New Roman"/>
        </w:rPr>
      </w:pPr>
    </w:p>
    <w:p w14:paraId="5EF807B9" w14:textId="65138934" w:rsidR="00A4294C" w:rsidRPr="00A4294C" w:rsidRDefault="00A4294C" w:rsidP="00A4294C">
      <w:pPr>
        <w:rPr>
          <w:rFonts w:eastAsia="Times New Roman"/>
          <w:b/>
          <w:u w:val="single"/>
        </w:rPr>
      </w:pPr>
      <w:r w:rsidRPr="00A4294C">
        <w:rPr>
          <w:rFonts w:eastAsia="Times New Roman"/>
          <w:b/>
          <w:u w:val="single"/>
        </w:rPr>
        <w:t>Program:</w:t>
      </w:r>
    </w:p>
    <w:p w14:paraId="7197C243" w14:textId="77777777" w:rsidR="00A4294C" w:rsidRDefault="00A4294C" w:rsidP="00A4294C">
      <w:pPr>
        <w:rPr>
          <w:rFonts w:eastAsia="Times New Roman"/>
        </w:rPr>
      </w:pPr>
    </w:p>
    <w:p w14:paraId="13E2DE0A" w14:textId="77777777" w:rsidR="00A4294C" w:rsidRPr="00A4294C" w:rsidRDefault="00A4294C" w:rsidP="00A4294C">
      <w:pPr>
        <w:rPr>
          <w:rFonts w:eastAsia="Times New Roman"/>
          <w:sz w:val="20"/>
          <w:szCs w:val="20"/>
        </w:rPr>
      </w:pPr>
      <w:r w:rsidRPr="00A4294C">
        <w:rPr>
          <w:rFonts w:eastAsia="Times New Roman"/>
          <w:sz w:val="20"/>
          <w:szCs w:val="20"/>
        </w:rPr>
        <w:t>DATA CreateSign;</w:t>
      </w:r>
    </w:p>
    <w:p w14:paraId="016CEED8" w14:textId="77777777" w:rsidR="00A4294C" w:rsidRPr="00A4294C" w:rsidRDefault="00A4294C" w:rsidP="00A4294C">
      <w:pPr>
        <w:rPr>
          <w:rFonts w:eastAsia="Times New Roman"/>
          <w:sz w:val="20"/>
          <w:szCs w:val="20"/>
        </w:rPr>
      </w:pPr>
      <w:r w:rsidRPr="00A4294C">
        <w:rPr>
          <w:rFonts w:eastAsia="Times New Roman"/>
          <w:sz w:val="20"/>
          <w:szCs w:val="20"/>
        </w:rPr>
        <w:t>SET LinearSimulation;</w:t>
      </w:r>
    </w:p>
    <w:p w14:paraId="4B137357" w14:textId="77777777" w:rsidR="00A4294C" w:rsidRPr="00A4294C" w:rsidRDefault="00A4294C" w:rsidP="00A4294C">
      <w:pPr>
        <w:rPr>
          <w:rFonts w:eastAsia="Times New Roman"/>
          <w:sz w:val="20"/>
          <w:szCs w:val="20"/>
        </w:rPr>
      </w:pPr>
      <w:r w:rsidRPr="00A4294C">
        <w:rPr>
          <w:rFonts w:eastAsia="Times New Roman"/>
          <w:sz w:val="20"/>
          <w:szCs w:val="20"/>
        </w:rPr>
        <w:t>if(Y_bin)then sign="Positive";</w:t>
      </w:r>
    </w:p>
    <w:p w14:paraId="443CA427" w14:textId="77777777" w:rsidR="00A4294C" w:rsidRPr="00A4294C" w:rsidRDefault="00A4294C" w:rsidP="00A4294C">
      <w:pPr>
        <w:rPr>
          <w:rFonts w:eastAsia="Times New Roman"/>
          <w:sz w:val="20"/>
          <w:szCs w:val="20"/>
        </w:rPr>
      </w:pPr>
      <w:r w:rsidRPr="00A4294C">
        <w:rPr>
          <w:rFonts w:eastAsia="Times New Roman"/>
          <w:sz w:val="20"/>
          <w:szCs w:val="20"/>
        </w:rPr>
        <w:t>ELSE sign="Negative";</w:t>
      </w:r>
    </w:p>
    <w:p w14:paraId="65723F69" w14:textId="77777777" w:rsidR="00A4294C" w:rsidRPr="00A4294C" w:rsidRDefault="00A4294C" w:rsidP="00A4294C">
      <w:pPr>
        <w:rPr>
          <w:rFonts w:eastAsia="Times New Roman"/>
          <w:sz w:val="20"/>
          <w:szCs w:val="20"/>
        </w:rPr>
      </w:pPr>
      <w:r w:rsidRPr="00A4294C">
        <w:rPr>
          <w:rFonts w:eastAsia="Times New Roman"/>
          <w:sz w:val="20"/>
          <w:szCs w:val="20"/>
        </w:rPr>
        <w:t>RUN;</w:t>
      </w:r>
    </w:p>
    <w:p w14:paraId="6AF797C7" w14:textId="77777777" w:rsidR="00A4294C" w:rsidRPr="00A4294C" w:rsidRDefault="00A4294C" w:rsidP="00A4294C">
      <w:pPr>
        <w:rPr>
          <w:rFonts w:eastAsia="Times New Roman"/>
          <w:sz w:val="20"/>
          <w:szCs w:val="20"/>
        </w:rPr>
      </w:pPr>
      <w:r w:rsidRPr="00A4294C">
        <w:rPr>
          <w:rFonts w:eastAsia="Times New Roman"/>
          <w:sz w:val="20"/>
          <w:szCs w:val="20"/>
        </w:rPr>
        <w:t>PROC PRINT Data=CreateSign;</w:t>
      </w:r>
    </w:p>
    <w:p w14:paraId="660476FA" w14:textId="37869811" w:rsidR="00A4294C" w:rsidRPr="00A4294C" w:rsidRDefault="00A4294C" w:rsidP="00A4294C">
      <w:pPr>
        <w:rPr>
          <w:rFonts w:eastAsia="Times New Roman"/>
          <w:sz w:val="20"/>
          <w:szCs w:val="20"/>
        </w:rPr>
      </w:pPr>
      <w:r w:rsidRPr="00A4294C">
        <w:rPr>
          <w:rFonts w:eastAsia="Times New Roman"/>
          <w:sz w:val="20"/>
          <w:szCs w:val="20"/>
        </w:rPr>
        <w:t>RUN;</w:t>
      </w:r>
    </w:p>
    <w:p w14:paraId="6C4D1B0C" w14:textId="4D4BD784" w:rsidR="00A4294C" w:rsidRDefault="00A4294C" w:rsidP="00A4294C">
      <w:pPr>
        <w:rPr>
          <w:rFonts w:eastAsia="Times New Roman"/>
        </w:rPr>
      </w:pPr>
    </w:p>
    <w:p w14:paraId="1E765DA6" w14:textId="3DF363F9" w:rsidR="00A4294C" w:rsidRPr="00A4294C" w:rsidRDefault="00A4294C" w:rsidP="00A4294C">
      <w:pPr>
        <w:rPr>
          <w:rFonts w:eastAsia="Times New Roman"/>
          <w:b/>
          <w:u w:val="single"/>
        </w:rPr>
      </w:pPr>
      <w:r w:rsidRPr="00A4294C">
        <w:rPr>
          <w:rFonts w:eastAsia="Times New Roman"/>
          <w:b/>
          <w:u w:val="single"/>
        </w:rPr>
        <w:t>Output:</w:t>
      </w:r>
    </w:p>
    <w:p w14:paraId="61E1F5FA" w14:textId="685479DC" w:rsidR="00A4294C" w:rsidRDefault="00A4294C" w:rsidP="000534B1">
      <w:pPr>
        <w:rPr>
          <w:rFonts w:eastAsia="Times New Roman"/>
          <w:b/>
          <w:u w:val="single"/>
        </w:rPr>
      </w:pPr>
      <w:r>
        <w:rPr>
          <w:rFonts w:eastAsia="Times New Roman"/>
          <w:b/>
          <w:noProof/>
          <w:u w:val="single"/>
        </w:rPr>
        <w:drawing>
          <wp:inline distT="0" distB="0" distL="0" distR="0" wp14:anchorId="2107C369" wp14:editId="56C1EAAB">
            <wp:extent cx="5936615" cy="4220210"/>
            <wp:effectExtent l="0" t="0" r="6985" b="0"/>
            <wp:docPr id="6" name="Picture 6" descr="../../../../Desktop/Screen%20Shot%202015-09-12%20at%2012.49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5-09-12%20at%2012.49.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E1AA" w14:textId="77777777" w:rsidR="00A4294C" w:rsidRDefault="00A4294C" w:rsidP="000534B1">
      <w:pPr>
        <w:rPr>
          <w:rFonts w:eastAsia="Times New Roman"/>
          <w:b/>
          <w:u w:val="single"/>
        </w:rPr>
      </w:pPr>
    </w:p>
    <w:p w14:paraId="4AA00E5E" w14:textId="77777777" w:rsidR="00A4294C" w:rsidRDefault="00A4294C" w:rsidP="000534B1">
      <w:pPr>
        <w:rPr>
          <w:rFonts w:eastAsia="Times New Roman"/>
          <w:b/>
          <w:u w:val="single"/>
        </w:rPr>
      </w:pPr>
    </w:p>
    <w:p w14:paraId="7953FEF1" w14:textId="77777777" w:rsidR="00A4294C" w:rsidRDefault="00A4294C" w:rsidP="000534B1">
      <w:pPr>
        <w:rPr>
          <w:rFonts w:eastAsia="Times New Roman"/>
          <w:b/>
          <w:u w:val="single"/>
        </w:rPr>
      </w:pPr>
    </w:p>
    <w:p w14:paraId="266858BE" w14:textId="77777777" w:rsidR="00A4294C" w:rsidRDefault="00A4294C" w:rsidP="000534B1">
      <w:pPr>
        <w:rPr>
          <w:rFonts w:eastAsia="Times New Roman"/>
          <w:b/>
          <w:u w:val="single"/>
        </w:rPr>
      </w:pPr>
    </w:p>
    <w:p w14:paraId="0C2127CD" w14:textId="77777777" w:rsidR="00A4294C" w:rsidRDefault="00A4294C" w:rsidP="000534B1">
      <w:pPr>
        <w:rPr>
          <w:rFonts w:eastAsia="Times New Roman"/>
          <w:b/>
          <w:u w:val="single"/>
        </w:rPr>
      </w:pPr>
    </w:p>
    <w:p w14:paraId="6F008E7B" w14:textId="77777777" w:rsidR="00A4294C" w:rsidRDefault="00A4294C" w:rsidP="000534B1">
      <w:pPr>
        <w:rPr>
          <w:rFonts w:eastAsia="Times New Roman"/>
          <w:b/>
          <w:u w:val="single"/>
        </w:rPr>
      </w:pPr>
    </w:p>
    <w:p w14:paraId="0366E891" w14:textId="77777777" w:rsidR="00A4294C" w:rsidRDefault="00A4294C" w:rsidP="000534B1">
      <w:pPr>
        <w:rPr>
          <w:rFonts w:eastAsia="Times New Roman"/>
          <w:b/>
          <w:u w:val="single"/>
        </w:rPr>
      </w:pPr>
    </w:p>
    <w:p w14:paraId="427F7CD1" w14:textId="77777777" w:rsidR="00A4294C" w:rsidRPr="00A4294C" w:rsidRDefault="00A4294C" w:rsidP="00A4294C">
      <w:pPr>
        <w:rPr>
          <w:rFonts w:eastAsia="Times New Roman"/>
          <w:b/>
        </w:rPr>
      </w:pPr>
      <w:r w:rsidRPr="00A4294C">
        <w:rPr>
          <w:rFonts w:eastAsia="Times New Roman"/>
          <w:b/>
        </w:rPr>
        <w:lastRenderedPageBreak/>
        <w:t>Step 8:</w:t>
      </w:r>
    </w:p>
    <w:p w14:paraId="633EB4B9" w14:textId="77777777" w:rsidR="00A4294C" w:rsidRDefault="00A4294C" w:rsidP="00A4294C">
      <w:pPr>
        <w:rPr>
          <w:rFonts w:eastAsia="Times New Roman"/>
        </w:rPr>
      </w:pPr>
    </w:p>
    <w:p w14:paraId="795A252B" w14:textId="2FE4452E" w:rsidR="00A4294C" w:rsidRDefault="00A4294C" w:rsidP="00A4294C">
      <w:pPr>
        <w:rPr>
          <w:rFonts w:eastAsia="Times New Roman"/>
        </w:rPr>
      </w:pPr>
      <w:r>
        <w:rPr>
          <w:rFonts w:eastAsia="Times New Roman"/>
        </w:rPr>
        <w:t xml:space="preserve"> Compare the distribution of X1 in the “positive” group and the “negative” group. What statistics would you look into?</w:t>
      </w:r>
    </w:p>
    <w:p w14:paraId="2BABBD19" w14:textId="77777777" w:rsidR="00B7286E" w:rsidRDefault="00B7286E" w:rsidP="00A4294C">
      <w:pPr>
        <w:rPr>
          <w:rFonts w:eastAsia="Times New Roman"/>
        </w:rPr>
      </w:pPr>
    </w:p>
    <w:p w14:paraId="1A955CB1" w14:textId="77777777" w:rsidR="00B7286E" w:rsidRDefault="00B7286E" w:rsidP="00A4294C">
      <w:pPr>
        <w:rPr>
          <w:rFonts w:eastAsia="Times New Roman"/>
        </w:rPr>
      </w:pPr>
      <w:r>
        <w:rPr>
          <w:rFonts w:eastAsia="Times New Roman"/>
        </w:rPr>
        <w:t>Ans:</w:t>
      </w:r>
    </w:p>
    <w:p w14:paraId="179AE0B8" w14:textId="77777777" w:rsidR="00B7286E" w:rsidRDefault="00B7286E" w:rsidP="00A4294C">
      <w:pPr>
        <w:rPr>
          <w:rFonts w:eastAsia="Times New Roman"/>
        </w:rPr>
      </w:pPr>
    </w:p>
    <w:p w14:paraId="72DF72D1" w14:textId="6F11C40C" w:rsidR="00B7286E" w:rsidRDefault="00B7286E" w:rsidP="00A4294C">
      <w:pPr>
        <w:rPr>
          <w:rFonts w:eastAsia="Times New Roman"/>
        </w:rPr>
      </w:pPr>
      <w:r>
        <w:rPr>
          <w:rFonts w:eastAsia="Times New Roman"/>
        </w:rPr>
        <w:t xml:space="preserve">Mean, Median and standard deviation by running proc univariate command sorted by sign (either positive or negative) </w:t>
      </w:r>
    </w:p>
    <w:p w14:paraId="76824225" w14:textId="77777777" w:rsidR="00B7286E" w:rsidRDefault="00B7286E" w:rsidP="00A4294C">
      <w:pPr>
        <w:rPr>
          <w:rFonts w:eastAsia="Times New Roman"/>
        </w:rPr>
      </w:pPr>
    </w:p>
    <w:p w14:paraId="7E306C04" w14:textId="77777777" w:rsidR="00B7286E" w:rsidRDefault="00B7286E" w:rsidP="00A4294C">
      <w:pPr>
        <w:rPr>
          <w:rFonts w:eastAsia="Times New Roman"/>
        </w:rPr>
      </w:pPr>
    </w:p>
    <w:p w14:paraId="1DB2A948" w14:textId="5675C8B5" w:rsidR="00A4294C" w:rsidRDefault="003B77F3" w:rsidP="000534B1">
      <w:pPr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>Program:</w:t>
      </w:r>
    </w:p>
    <w:p w14:paraId="512D6B2F" w14:textId="77777777" w:rsidR="003B77F3" w:rsidRDefault="003B77F3" w:rsidP="000534B1">
      <w:pPr>
        <w:rPr>
          <w:rFonts w:eastAsia="Times New Roman"/>
          <w:b/>
          <w:u w:val="single"/>
        </w:rPr>
      </w:pPr>
    </w:p>
    <w:p w14:paraId="4B1EC17C" w14:textId="77777777" w:rsidR="003B77F3" w:rsidRPr="003B77F3" w:rsidRDefault="003B77F3" w:rsidP="003B77F3">
      <w:pPr>
        <w:rPr>
          <w:rFonts w:eastAsia="Times New Roman"/>
          <w:sz w:val="20"/>
          <w:szCs w:val="20"/>
        </w:rPr>
      </w:pPr>
      <w:r w:rsidRPr="003B77F3">
        <w:rPr>
          <w:rFonts w:eastAsia="Times New Roman"/>
          <w:sz w:val="20"/>
          <w:szCs w:val="20"/>
        </w:rPr>
        <w:t>PROC SORT DATA=CreateSign;</w:t>
      </w:r>
    </w:p>
    <w:p w14:paraId="75F1A090" w14:textId="77777777" w:rsidR="003B77F3" w:rsidRPr="003B77F3" w:rsidRDefault="003B77F3" w:rsidP="003B77F3">
      <w:pPr>
        <w:rPr>
          <w:rFonts w:eastAsia="Times New Roman"/>
          <w:sz w:val="20"/>
          <w:szCs w:val="20"/>
        </w:rPr>
      </w:pPr>
      <w:r w:rsidRPr="003B77F3">
        <w:rPr>
          <w:rFonts w:eastAsia="Times New Roman"/>
          <w:sz w:val="20"/>
          <w:szCs w:val="20"/>
        </w:rPr>
        <w:t xml:space="preserve">BY sign; </w:t>
      </w:r>
    </w:p>
    <w:p w14:paraId="51A9B171" w14:textId="77777777" w:rsidR="003B77F3" w:rsidRPr="003B77F3" w:rsidRDefault="003B77F3" w:rsidP="003B77F3">
      <w:pPr>
        <w:rPr>
          <w:rFonts w:eastAsia="Times New Roman"/>
          <w:sz w:val="20"/>
          <w:szCs w:val="20"/>
        </w:rPr>
      </w:pPr>
      <w:r w:rsidRPr="003B77F3">
        <w:rPr>
          <w:rFonts w:eastAsia="Times New Roman"/>
          <w:sz w:val="20"/>
          <w:szCs w:val="20"/>
        </w:rPr>
        <w:t>RUN; /*in PROC UNIVARIATE*/</w:t>
      </w:r>
    </w:p>
    <w:p w14:paraId="76092313" w14:textId="77777777" w:rsidR="003B77F3" w:rsidRPr="003B77F3" w:rsidRDefault="003B77F3" w:rsidP="003B77F3">
      <w:pPr>
        <w:rPr>
          <w:rFonts w:eastAsia="Times New Roman"/>
          <w:sz w:val="20"/>
          <w:szCs w:val="20"/>
        </w:rPr>
      </w:pPr>
      <w:r w:rsidRPr="003B77F3">
        <w:rPr>
          <w:rFonts w:eastAsia="Times New Roman"/>
          <w:sz w:val="20"/>
          <w:szCs w:val="20"/>
        </w:rPr>
        <w:t>PROC UNIVARIATE DATA=CreateSign;</w:t>
      </w:r>
    </w:p>
    <w:p w14:paraId="579386BD" w14:textId="77777777" w:rsidR="003B77F3" w:rsidRPr="003B77F3" w:rsidRDefault="003B77F3" w:rsidP="003B77F3">
      <w:pPr>
        <w:rPr>
          <w:rFonts w:eastAsia="Times New Roman"/>
          <w:sz w:val="20"/>
          <w:szCs w:val="20"/>
        </w:rPr>
      </w:pPr>
      <w:r w:rsidRPr="003B77F3">
        <w:rPr>
          <w:rFonts w:eastAsia="Times New Roman"/>
          <w:sz w:val="20"/>
          <w:szCs w:val="20"/>
        </w:rPr>
        <w:t>BY sign; /* tells SAS to sort data by SIGN*/</w:t>
      </w:r>
    </w:p>
    <w:p w14:paraId="51A4DDCC" w14:textId="77777777" w:rsidR="003B77F3" w:rsidRPr="003B77F3" w:rsidRDefault="003B77F3" w:rsidP="003B77F3">
      <w:pPr>
        <w:rPr>
          <w:rFonts w:eastAsia="Times New Roman"/>
          <w:sz w:val="20"/>
          <w:szCs w:val="20"/>
        </w:rPr>
      </w:pPr>
      <w:r w:rsidRPr="003B77F3">
        <w:rPr>
          <w:rFonts w:eastAsia="Times New Roman"/>
          <w:sz w:val="20"/>
          <w:szCs w:val="20"/>
        </w:rPr>
        <w:t>VAR X1; /* tells SAS to produce statistics of X1*/</w:t>
      </w:r>
    </w:p>
    <w:p w14:paraId="7FA1B166" w14:textId="3CDDAC7B" w:rsidR="003B77F3" w:rsidRDefault="003B77F3" w:rsidP="003B77F3">
      <w:pPr>
        <w:rPr>
          <w:rFonts w:eastAsia="Times New Roman"/>
          <w:sz w:val="20"/>
          <w:szCs w:val="20"/>
        </w:rPr>
      </w:pPr>
      <w:r w:rsidRPr="003B77F3">
        <w:rPr>
          <w:rFonts w:eastAsia="Times New Roman"/>
          <w:sz w:val="20"/>
          <w:szCs w:val="20"/>
        </w:rPr>
        <w:t>RUN;</w:t>
      </w:r>
    </w:p>
    <w:p w14:paraId="7D059809" w14:textId="77777777" w:rsidR="00B7286E" w:rsidRDefault="00B7286E" w:rsidP="003B77F3">
      <w:pPr>
        <w:rPr>
          <w:rFonts w:eastAsia="Times New Roman"/>
          <w:sz w:val="20"/>
          <w:szCs w:val="20"/>
        </w:rPr>
      </w:pPr>
    </w:p>
    <w:p w14:paraId="37835A2A" w14:textId="5AA698E3" w:rsidR="00B7286E" w:rsidRDefault="00B7286E" w:rsidP="003B77F3">
      <w:pPr>
        <w:rPr>
          <w:rFonts w:eastAsia="Times New Roman"/>
          <w:b/>
          <w:u w:val="single"/>
        </w:rPr>
      </w:pPr>
      <w:r w:rsidRPr="00B7286E">
        <w:rPr>
          <w:rFonts w:eastAsia="Times New Roman"/>
          <w:b/>
          <w:u w:val="single"/>
        </w:rPr>
        <w:t xml:space="preserve">Output: </w:t>
      </w:r>
    </w:p>
    <w:p w14:paraId="5DDC1F1E" w14:textId="60A2B2D0" w:rsidR="00B7286E" w:rsidRDefault="00B7286E" w:rsidP="003B77F3">
      <w:pPr>
        <w:rPr>
          <w:rFonts w:eastAsia="Times New Roman"/>
          <w:b/>
          <w:u w:val="single"/>
        </w:rPr>
      </w:pPr>
      <w:r>
        <w:rPr>
          <w:rFonts w:eastAsia="Times New Roman"/>
          <w:b/>
          <w:noProof/>
          <w:u w:val="single"/>
        </w:rPr>
        <w:drawing>
          <wp:inline distT="0" distB="0" distL="0" distR="0" wp14:anchorId="5CB2CB80" wp14:editId="5235C398">
            <wp:extent cx="5929630" cy="3728085"/>
            <wp:effectExtent l="0" t="0" r="0" b="5715"/>
            <wp:docPr id="7" name="Picture 7" descr="../../../../Desktop/Screen%20Shot%202015-09-12%20at%201.40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5-09-12%20at%201.40.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33FA" w14:textId="77777777" w:rsidR="00B7286E" w:rsidRDefault="00B7286E" w:rsidP="003B77F3">
      <w:pPr>
        <w:rPr>
          <w:rFonts w:eastAsia="Times New Roman"/>
          <w:b/>
          <w:u w:val="single"/>
        </w:rPr>
      </w:pPr>
    </w:p>
    <w:p w14:paraId="078ACCCC" w14:textId="6BBA1C49" w:rsidR="00B7286E" w:rsidRPr="00B7286E" w:rsidRDefault="00B7286E" w:rsidP="003B77F3">
      <w:pPr>
        <w:rPr>
          <w:rFonts w:eastAsia="Times New Roman"/>
          <w:b/>
          <w:u w:val="single"/>
        </w:rPr>
      </w:pPr>
      <w:r>
        <w:rPr>
          <w:rFonts w:eastAsia="Times New Roman"/>
          <w:b/>
          <w:noProof/>
          <w:u w:val="single"/>
        </w:rPr>
        <w:lastRenderedPageBreak/>
        <w:drawing>
          <wp:inline distT="0" distB="0" distL="0" distR="0" wp14:anchorId="33D8162D" wp14:editId="394229EB">
            <wp:extent cx="5936615" cy="3966845"/>
            <wp:effectExtent l="0" t="0" r="6985" b="0"/>
            <wp:docPr id="8" name="Picture 8" descr="../../../../Desktop/Screen%20Shot%202015-09-12%20at%201.40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5-09-12%20at%201.40.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286E" w:rsidRPr="00B7286E">
      <w:footerReference w:type="default" r:id="rId15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C797D" w14:textId="77777777" w:rsidR="003C3F5D" w:rsidRDefault="003C3F5D">
      <w:r>
        <w:separator/>
      </w:r>
    </w:p>
    <w:p w14:paraId="2ECD9437" w14:textId="77777777" w:rsidR="003C3F5D" w:rsidRDefault="003C3F5D"/>
  </w:endnote>
  <w:endnote w:type="continuationSeparator" w:id="0">
    <w:p w14:paraId="049C5C96" w14:textId="77777777" w:rsidR="003C3F5D" w:rsidRDefault="003C3F5D">
      <w:r>
        <w:continuationSeparator/>
      </w:r>
    </w:p>
    <w:p w14:paraId="7D9899D1" w14:textId="77777777" w:rsidR="003C3F5D" w:rsidRDefault="003C3F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3FF7F" w14:textId="77777777" w:rsidR="006864A7" w:rsidRDefault="0014637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5EB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ED902" w14:textId="77777777" w:rsidR="003C3F5D" w:rsidRDefault="003C3F5D">
      <w:r>
        <w:separator/>
      </w:r>
    </w:p>
    <w:p w14:paraId="0607E192" w14:textId="77777777" w:rsidR="003C3F5D" w:rsidRDefault="003C3F5D"/>
  </w:footnote>
  <w:footnote w:type="continuationSeparator" w:id="0">
    <w:p w14:paraId="039096AA" w14:textId="77777777" w:rsidR="003C3F5D" w:rsidRDefault="003C3F5D">
      <w:r>
        <w:continuationSeparator/>
      </w:r>
    </w:p>
    <w:p w14:paraId="5CF0B738" w14:textId="77777777" w:rsidR="003C3F5D" w:rsidRDefault="003C3F5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56"/>
    <w:rsid w:val="000534B1"/>
    <w:rsid w:val="000C3544"/>
    <w:rsid w:val="00145EB8"/>
    <w:rsid w:val="0014637B"/>
    <w:rsid w:val="001D2B56"/>
    <w:rsid w:val="0038256F"/>
    <w:rsid w:val="003B77F3"/>
    <w:rsid w:val="003C3F5D"/>
    <w:rsid w:val="003C6B83"/>
    <w:rsid w:val="006864A7"/>
    <w:rsid w:val="008055A2"/>
    <w:rsid w:val="0087332C"/>
    <w:rsid w:val="00A4294C"/>
    <w:rsid w:val="00B7286E"/>
    <w:rsid w:val="00F82010"/>
    <w:rsid w:val="00F9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3F6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94C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595959" w:themeColor="text1" w:themeTint="A6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aja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47</TotalTime>
  <Pages>8</Pages>
  <Words>636</Words>
  <Characters>3631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Mummidi, Raja (mummidra)</dc:creator>
  <cp:keywords/>
  <dc:description/>
  <cp:lastModifiedBy>Mummidi, Raja (mummidra)</cp:lastModifiedBy>
  <cp:revision>5</cp:revision>
  <dcterms:created xsi:type="dcterms:W3CDTF">2015-09-12T02:58:00Z</dcterms:created>
  <dcterms:modified xsi:type="dcterms:W3CDTF">2015-09-12T05:47:00Z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