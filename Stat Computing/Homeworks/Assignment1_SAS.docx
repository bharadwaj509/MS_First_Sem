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16B9C" w14:textId="77777777" w:rsidR="00440279" w:rsidRDefault="00AC5AB4">
      <w:pPr>
        <w:pStyle w:val="Heading1"/>
      </w:pPr>
      <w:r>
        <w:t>Assignment 1</w:t>
      </w:r>
    </w:p>
    <w:p w14:paraId="45FA0248" w14:textId="77777777" w:rsidR="00440279" w:rsidRDefault="00AC5AB4">
      <w:pPr>
        <w:pStyle w:val="Heading2"/>
      </w:pPr>
      <w:r>
        <w:t>Problem 1:</w:t>
      </w:r>
    </w:p>
    <w:p w14:paraId="2336705B" w14:textId="77777777" w:rsidR="00AC5AB4" w:rsidRPr="003B52F4" w:rsidRDefault="00AC5AB4" w:rsidP="00AC5AB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B52F4">
        <w:rPr>
          <w:b/>
          <w:sz w:val="24"/>
          <w:szCs w:val="24"/>
        </w:rPr>
        <w:t xml:space="preserve">Read AAUP data </w:t>
      </w:r>
    </w:p>
    <w:p w14:paraId="7A81119F" w14:textId="77777777" w:rsidR="00AC5AB4" w:rsidRDefault="00AC5AB4" w:rsidP="00AC5AB4">
      <w:pPr>
        <w:pStyle w:val="ListParagraph"/>
        <w:rPr>
          <w:sz w:val="24"/>
          <w:szCs w:val="24"/>
          <w:u w:val="single"/>
        </w:rPr>
      </w:pPr>
      <w:r w:rsidRPr="003B52F4">
        <w:rPr>
          <w:sz w:val="24"/>
          <w:szCs w:val="24"/>
          <w:u w:val="single"/>
        </w:rPr>
        <w:t xml:space="preserve">SAS </w:t>
      </w:r>
      <w:r w:rsidR="003B52F4" w:rsidRPr="003B52F4">
        <w:rPr>
          <w:sz w:val="24"/>
          <w:szCs w:val="24"/>
          <w:u w:val="single"/>
        </w:rPr>
        <w:t>Code:</w:t>
      </w:r>
    </w:p>
    <w:p w14:paraId="448DF44D" w14:textId="77777777" w:rsidR="003B52F4" w:rsidRPr="003B52F4" w:rsidRDefault="003B52F4" w:rsidP="00AC5AB4">
      <w:pPr>
        <w:pStyle w:val="ListParagraph"/>
        <w:rPr>
          <w:sz w:val="24"/>
          <w:szCs w:val="24"/>
          <w:u w:val="single"/>
        </w:rPr>
      </w:pPr>
    </w:p>
    <w:p w14:paraId="14E20B69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DATA ACADEME;</w:t>
      </w:r>
    </w:p>
    <w:p w14:paraId="3EDC8207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INFILE 'C:\</w:t>
      </w:r>
      <w:r w:rsidRPr="003B52F4">
        <w:rPr>
          <w:sz w:val="21"/>
          <w:szCs w:val="21"/>
        </w:rPr>
        <w:t>Users\mummidra\Dropbox\UC\First</w:t>
      </w:r>
      <w:r w:rsidRPr="003B52F4">
        <w:rPr>
          <w:sz w:val="21"/>
          <w:szCs w:val="21"/>
        </w:rPr>
        <w:t xml:space="preserve">Sem\Stat_Computing\Assignment_1\AAUP_data.txt' LRECL=32767 delimiter=','; </w:t>
      </w:r>
    </w:p>
    <w:p w14:paraId="2C7519F1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length FICE $4;</w:t>
      </w:r>
    </w:p>
    <w:p w14:paraId="2370EC66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length College_Name $40;</w:t>
      </w:r>
    </w:p>
    <w:p w14:paraId="3E29C139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 xml:space="preserve">INPUT FICE College_Name$ State_code$ Type$ Avg_Sal_Full_Prof </w:t>
      </w:r>
      <w:proofErr w:type="spellStart"/>
      <w:r w:rsidRPr="003B52F4">
        <w:rPr>
          <w:sz w:val="21"/>
          <w:szCs w:val="21"/>
        </w:rPr>
        <w:t>Avg_Sal_Assoc_Prof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Avg_Sal_Assistant_Prof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Avg_Sal_All_Ranks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Avg_Comp_Full_Prof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Avg_Comp_Assoc_Prof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Avg_Comp_Assis_Prof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Avg_Comp_All_Ranks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No_Full_Prof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No_Assoc_Prof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No_Assis_Professors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No_Instructors</w:t>
      </w:r>
      <w:proofErr w:type="spellEnd"/>
      <w:r w:rsidRPr="003B52F4">
        <w:rPr>
          <w:sz w:val="21"/>
          <w:szCs w:val="21"/>
        </w:rPr>
        <w:t xml:space="preserve"> </w:t>
      </w:r>
      <w:proofErr w:type="spellStart"/>
      <w:r w:rsidRPr="003B52F4">
        <w:rPr>
          <w:sz w:val="21"/>
          <w:szCs w:val="21"/>
        </w:rPr>
        <w:t>No_Faculty_All_Ranks</w:t>
      </w:r>
      <w:proofErr w:type="spellEnd"/>
      <w:r w:rsidRPr="003B52F4">
        <w:rPr>
          <w:sz w:val="21"/>
          <w:szCs w:val="21"/>
        </w:rPr>
        <w:t>;</w:t>
      </w:r>
    </w:p>
    <w:p w14:paraId="62E67C13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RUN;</w:t>
      </w:r>
    </w:p>
    <w:p w14:paraId="3F32D2F9" w14:textId="77777777" w:rsidR="003B52F4" w:rsidRP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PROC PRINT DATA=ACADEME;</w:t>
      </w:r>
    </w:p>
    <w:p w14:paraId="1BD46DC8" w14:textId="77777777" w:rsidR="003B52F4" w:rsidRDefault="003B52F4" w:rsidP="003B52F4">
      <w:pPr>
        <w:pStyle w:val="ListParagraph"/>
        <w:rPr>
          <w:sz w:val="21"/>
          <w:szCs w:val="21"/>
        </w:rPr>
      </w:pPr>
      <w:r w:rsidRPr="003B52F4">
        <w:rPr>
          <w:sz w:val="21"/>
          <w:szCs w:val="21"/>
        </w:rPr>
        <w:t>RUN;</w:t>
      </w:r>
    </w:p>
    <w:p w14:paraId="3F844488" w14:textId="77777777" w:rsidR="003B52F4" w:rsidRDefault="003B52F4" w:rsidP="003B52F4">
      <w:pPr>
        <w:pStyle w:val="ListParagraph"/>
        <w:rPr>
          <w:sz w:val="21"/>
          <w:szCs w:val="21"/>
        </w:rPr>
      </w:pPr>
    </w:p>
    <w:p w14:paraId="5045FC0F" w14:textId="77777777" w:rsidR="003B52F4" w:rsidRDefault="003B52F4" w:rsidP="003B52F4">
      <w:pPr>
        <w:pStyle w:val="ListParagraph"/>
        <w:rPr>
          <w:sz w:val="21"/>
          <w:szCs w:val="21"/>
          <w:u w:val="single"/>
        </w:rPr>
      </w:pPr>
      <w:r w:rsidRPr="003B52F4">
        <w:rPr>
          <w:sz w:val="21"/>
          <w:szCs w:val="21"/>
          <w:u w:val="single"/>
        </w:rPr>
        <w:t>SAS Output:</w:t>
      </w:r>
      <w:r w:rsidR="00897083">
        <w:rPr>
          <w:noProof/>
          <w:sz w:val="21"/>
          <w:szCs w:val="21"/>
          <w:u w:val="single"/>
          <w:lang w:eastAsia="en-US"/>
        </w:rPr>
        <w:drawing>
          <wp:inline distT="0" distB="0" distL="0" distR="0" wp14:anchorId="3189FA02" wp14:editId="1548F4D2">
            <wp:extent cx="5943600" cy="3166012"/>
            <wp:effectExtent l="0" t="0" r="0" b="9525"/>
            <wp:docPr id="1" name="Picture 1" descr="/Users/Raja/Desktop/Screen Shot 2015-09-05 at 12.13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ja/Desktop/Screen Shot 2015-09-05 at 12.13.16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226" cy="31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9F72" w14:textId="77777777" w:rsidR="003B52F4" w:rsidRDefault="003B52F4" w:rsidP="003B52F4">
      <w:pPr>
        <w:pStyle w:val="ListParagraph"/>
        <w:rPr>
          <w:sz w:val="21"/>
          <w:szCs w:val="21"/>
          <w:u w:val="single"/>
        </w:rPr>
      </w:pPr>
    </w:p>
    <w:p w14:paraId="6268A3A4" w14:textId="77777777" w:rsidR="003B52F4" w:rsidRDefault="003B52F4" w:rsidP="003B52F4">
      <w:pPr>
        <w:pStyle w:val="ListParagraph"/>
        <w:rPr>
          <w:sz w:val="21"/>
          <w:szCs w:val="21"/>
          <w:u w:val="single"/>
        </w:rPr>
      </w:pPr>
    </w:p>
    <w:p w14:paraId="635AB280" w14:textId="77777777" w:rsidR="00897083" w:rsidRDefault="00897083" w:rsidP="003B52F4">
      <w:pPr>
        <w:pStyle w:val="ListParagraph"/>
        <w:rPr>
          <w:sz w:val="21"/>
          <w:szCs w:val="21"/>
          <w:u w:val="single"/>
        </w:rPr>
      </w:pPr>
    </w:p>
    <w:p w14:paraId="297ED63B" w14:textId="77777777" w:rsidR="00897083" w:rsidRPr="003B52F4" w:rsidRDefault="00897083" w:rsidP="003B52F4">
      <w:pPr>
        <w:pStyle w:val="ListParagraph"/>
        <w:rPr>
          <w:sz w:val="21"/>
          <w:szCs w:val="21"/>
          <w:u w:val="single"/>
        </w:rPr>
      </w:pPr>
    </w:p>
    <w:p w14:paraId="01ED6756" w14:textId="77777777" w:rsidR="00897083" w:rsidRDefault="003B52F4" w:rsidP="00897083">
      <w:pPr>
        <w:rPr>
          <w:rFonts w:eastAsia="Times New Roman"/>
        </w:rPr>
      </w:pPr>
      <w:r>
        <w:lastRenderedPageBreak/>
        <w:t xml:space="preserve"> </w:t>
      </w:r>
      <w:r w:rsidR="00897083">
        <w:t xml:space="preserve">          b)</w:t>
      </w:r>
      <w:r w:rsidR="00897083" w:rsidRPr="00897083">
        <w:rPr>
          <w:b/>
        </w:rPr>
        <w:t xml:space="preserve"> </w:t>
      </w:r>
      <w:r w:rsidR="00897083">
        <w:rPr>
          <w:b/>
        </w:rPr>
        <w:t xml:space="preserve">Creating dataset with </w:t>
      </w:r>
      <w:r w:rsidR="00897083" w:rsidRPr="00897083">
        <w:rPr>
          <w:rFonts w:eastAsia="Times New Roman"/>
          <w:b/>
        </w:rPr>
        <w:t>all average salaries and average compensations.</w:t>
      </w:r>
    </w:p>
    <w:p w14:paraId="0BA1EFD0" w14:textId="77777777" w:rsidR="00897083" w:rsidRPr="003B52F4" w:rsidRDefault="00897083" w:rsidP="00897083">
      <w:pPr>
        <w:rPr>
          <w:b/>
        </w:rPr>
      </w:pPr>
    </w:p>
    <w:p w14:paraId="5E79C06D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  <w:r w:rsidRPr="003B52F4">
        <w:rPr>
          <w:sz w:val="24"/>
          <w:szCs w:val="24"/>
          <w:u w:val="single"/>
        </w:rPr>
        <w:t>SAS Code:</w:t>
      </w:r>
    </w:p>
    <w:p w14:paraId="7FD7F977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</w:p>
    <w:p w14:paraId="1B8A4005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>DATA ALLAVERAGES;</w:t>
      </w:r>
    </w:p>
    <w:p w14:paraId="21C6C7F9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>SET ACADEME;</w:t>
      </w:r>
    </w:p>
    <w:p w14:paraId="61F27239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 xml:space="preserve">DROP College_Name Type </w:t>
      </w:r>
      <w:proofErr w:type="spellStart"/>
      <w:r w:rsidRPr="00897083">
        <w:rPr>
          <w:sz w:val="20"/>
          <w:szCs w:val="20"/>
        </w:rPr>
        <w:t>No_Full_Prof</w:t>
      </w:r>
      <w:proofErr w:type="spellEnd"/>
      <w:r w:rsidRPr="00897083">
        <w:rPr>
          <w:sz w:val="20"/>
          <w:szCs w:val="20"/>
        </w:rPr>
        <w:t xml:space="preserve"> </w:t>
      </w:r>
      <w:proofErr w:type="spellStart"/>
      <w:r w:rsidRPr="00897083">
        <w:rPr>
          <w:sz w:val="20"/>
          <w:szCs w:val="20"/>
        </w:rPr>
        <w:t>No_Assoc_Prof</w:t>
      </w:r>
      <w:proofErr w:type="spellEnd"/>
      <w:r w:rsidRPr="00897083">
        <w:rPr>
          <w:sz w:val="20"/>
          <w:szCs w:val="20"/>
        </w:rPr>
        <w:t xml:space="preserve"> </w:t>
      </w:r>
      <w:proofErr w:type="spellStart"/>
      <w:r w:rsidRPr="00897083">
        <w:rPr>
          <w:sz w:val="20"/>
          <w:szCs w:val="20"/>
        </w:rPr>
        <w:t>No_Assis_Professors</w:t>
      </w:r>
      <w:proofErr w:type="spellEnd"/>
      <w:r w:rsidRPr="00897083">
        <w:rPr>
          <w:sz w:val="20"/>
          <w:szCs w:val="20"/>
        </w:rPr>
        <w:t xml:space="preserve"> </w:t>
      </w:r>
      <w:proofErr w:type="spellStart"/>
      <w:r w:rsidRPr="00897083">
        <w:rPr>
          <w:sz w:val="20"/>
          <w:szCs w:val="20"/>
        </w:rPr>
        <w:t>No_Instructors</w:t>
      </w:r>
      <w:proofErr w:type="spellEnd"/>
      <w:r w:rsidRPr="00897083">
        <w:rPr>
          <w:sz w:val="20"/>
          <w:szCs w:val="20"/>
        </w:rPr>
        <w:t xml:space="preserve"> </w:t>
      </w:r>
      <w:proofErr w:type="spellStart"/>
      <w:r w:rsidRPr="00897083">
        <w:rPr>
          <w:sz w:val="20"/>
          <w:szCs w:val="20"/>
        </w:rPr>
        <w:t>No_Faculty_All_Ranks</w:t>
      </w:r>
      <w:proofErr w:type="spellEnd"/>
      <w:r w:rsidRPr="00897083">
        <w:rPr>
          <w:sz w:val="20"/>
          <w:szCs w:val="20"/>
        </w:rPr>
        <w:t>;</w:t>
      </w:r>
    </w:p>
    <w:p w14:paraId="2D14DB96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>RUN;</w:t>
      </w:r>
    </w:p>
    <w:p w14:paraId="1438CC08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>PROC PRINT DATA=ALLAVERAGES;</w:t>
      </w:r>
    </w:p>
    <w:p w14:paraId="61F80DC5" w14:textId="77777777" w:rsidR="00897083" w:rsidRPr="00897083" w:rsidRDefault="00897083" w:rsidP="00897083">
      <w:pPr>
        <w:pStyle w:val="ListParagraph"/>
        <w:rPr>
          <w:sz w:val="20"/>
          <w:szCs w:val="20"/>
        </w:rPr>
      </w:pPr>
      <w:r w:rsidRPr="00897083">
        <w:rPr>
          <w:sz w:val="20"/>
          <w:szCs w:val="20"/>
        </w:rPr>
        <w:t>RUN;</w:t>
      </w:r>
    </w:p>
    <w:p w14:paraId="0435279F" w14:textId="77777777" w:rsidR="00897083" w:rsidRDefault="00897083" w:rsidP="00897083">
      <w:pPr>
        <w:pStyle w:val="ListParagraph"/>
        <w:rPr>
          <w:sz w:val="20"/>
          <w:szCs w:val="20"/>
          <w:u w:val="single"/>
        </w:rPr>
      </w:pPr>
    </w:p>
    <w:p w14:paraId="063DA534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  <w:r w:rsidRPr="003B52F4">
        <w:rPr>
          <w:sz w:val="24"/>
          <w:szCs w:val="24"/>
          <w:u w:val="single"/>
        </w:rPr>
        <w:t xml:space="preserve">SAS </w:t>
      </w:r>
      <w:r>
        <w:rPr>
          <w:sz w:val="24"/>
          <w:szCs w:val="24"/>
          <w:u w:val="single"/>
        </w:rPr>
        <w:t>Output</w:t>
      </w:r>
      <w:r w:rsidRPr="003B52F4">
        <w:rPr>
          <w:sz w:val="24"/>
          <w:szCs w:val="24"/>
          <w:u w:val="single"/>
        </w:rPr>
        <w:t>:</w:t>
      </w:r>
    </w:p>
    <w:p w14:paraId="05F77657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</w:p>
    <w:p w14:paraId="01838ECC" w14:textId="77777777" w:rsidR="00897083" w:rsidRPr="00897083" w:rsidRDefault="00897083" w:rsidP="00897083">
      <w:pPr>
        <w:pStyle w:val="ListParagraph"/>
        <w:rPr>
          <w:sz w:val="20"/>
          <w:szCs w:val="20"/>
          <w:u w:val="single"/>
        </w:rPr>
      </w:pPr>
      <w:r>
        <w:rPr>
          <w:noProof/>
          <w:lang w:eastAsia="en-US"/>
        </w:rPr>
        <w:drawing>
          <wp:inline distT="0" distB="0" distL="0" distR="0" wp14:anchorId="2AE4EAD1" wp14:editId="2B111531">
            <wp:extent cx="6183220" cy="2171212"/>
            <wp:effectExtent l="0" t="0" r="0" b="0"/>
            <wp:docPr id="2" name="Picture 2" descr="/Users/Raja/Desktop/Screen Shot 2015-09-05 at 12.18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ja/Desktop/Screen Shot 2015-09-05 at 12.18.1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677" cy="218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DB83" w14:textId="77777777" w:rsidR="00897083" w:rsidRPr="00897083" w:rsidRDefault="00897083" w:rsidP="00897083">
      <w:pPr>
        <w:pStyle w:val="ListParagraph"/>
        <w:rPr>
          <w:sz w:val="20"/>
          <w:szCs w:val="20"/>
          <w:u w:val="single"/>
        </w:rPr>
      </w:pPr>
    </w:p>
    <w:p w14:paraId="2836FB4C" w14:textId="77777777" w:rsidR="00260A36" w:rsidRDefault="00260A36" w:rsidP="00897083"/>
    <w:p w14:paraId="60535542" w14:textId="77777777" w:rsidR="00260A36" w:rsidRDefault="00260A36" w:rsidP="00897083"/>
    <w:p w14:paraId="77FAA179" w14:textId="77777777" w:rsidR="00260A36" w:rsidRDefault="00260A36" w:rsidP="00897083"/>
    <w:p w14:paraId="6511950B" w14:textId="77777777" w:rsidR="00260A36" w:rsidRDefault="00260A36" w:rsidP="00897083"/>
    <w:p w14:paraId="6E8FAB06" w14:textId="77777777" w:rsidR="00260A36" w:rsidRDefault="00260A36" w:rsidP="00897083"/>
    <w:p w14:paraId="18A0F1D4" w14:textId="77777777" w:rsidR="00260A36" w:rsidRDefault="00260A36" w:rsidP="00897083"/>
    <w:p w14:paraId="716A142D" w14:textId="77777777" w:rsidR="00260A36" w:rsidRDefault="00260A36" w:rsidP="00897083"/>
    <w:p w14:paraId="0D94EB1A" w14:textId="77777777" w:rsidR="00260A36" w:rsidRDefault="00260A36" w:rsidP="00897083"/>
    <w:p w14:paraId="250BF586" w14:textId="77777777" w:rsidR="00260A36" w:rsidRDefault="00260A36" w:rsidP="00897083"/>
    <w:p w14:paraId="56D6EE8B" w14:textId="77777777" w:rsidR="00260A36" w:rsidRDefault="00260A36" w:rsidP="00897083"/>
    <w:p w14:paraId="0E8A34AC" w14:textId="77777777" w:rsidR="00260A36" w:rsidRDefault="00260A36" w:rsidP="00897083"/>
    <w:p w14:paraId="67136CB8" w14:textId="77777777" w:rsidR="00260A36" w:rsidRDefault="00260A36" w:rsidP="00897083"/>
    <w:p w14:paraId="6F3EBE8F" w14:textId="77777777" w:rsidR="00260A36" w:rsidRDefault="00260A36" w:rsidP="00897083"/>
    <w:p w14:paraId="55216D7B" w14:textId="77777777" w:rsidR="00260A36" w:rsidRDefault="00260A36" w:rsidP="00897083"/>
    <w:p w14:paraId="7E71F97F" w14:textId="77777777" w:rsidR="00260A36" w:rsidRDefault="00260A36" w:rsidP="00897083"/>
    <w:p w14:paraId="757D79F7" w14:textId="77777777" w:rsidR="00260A36" w:rsidRDefault="00260A36" w:rsidP="00897083"/>
    <w:p w14:paraId="69BCEA3F" w14:textId="77777777" w:rsidR="00260A36" w:rsidRDefault="00260A36" w:rsidP="00897083"/>
    <w:p w14:paraId="0F7353EC" w14:textId="77777777" w:rsidR="00260A36" w:rsidRDefault="00260A36" w:rsidP="00897083"/>
    <w:p w14:paraId="566740D3" w14:textId="77777777" w:rsidR="00260A36" w:rsidRDefault="00260A36" w:rsidP="00897083"/>
    <w:p w14:paraId="522ED26A" w14:textId="77777777" w:rsidR="00260A36" w:rsidRDefault="00260A36" w:rsidP="00897083"/>
    <w:p w14:paraId="694B1EB2" w14:textId="77777777" w:rsidR="00897083" w:rsidRDefault="00897083" w:rsidP="00897083">
      <w:pPr>
        <w:rPr>
          <w:rFonts w:eastAsia="Times New Roman"/>
        </w:rPr>
      </w:pPr>
      <w:r>
        <w:lastRenderedPageBreak/>
        <w:t>c</w:t>
      </w:r>
      <w:r>
        <w:t>)</w:t>
      </w:r>
      <w:r w:rsidRPr="00897083">
        <w:rPr>
          <w:b/>
        </w:rPr>
        <w:t xml:space="preserve"> </w:t>
      </w:r>
      <w:r w:rsidRPr="00897083">
        <w:rPr>
          <w:rFonts w:eastAsia="Times New Roman"/>
          <w:b/>
        </w:rPr>
        <w:t>create two subsets whose colleges are from AK or AL separately</w:t>
      </w:r>
    </w:p>
    <w:p w14:paraId="01E58BFA" w14:textId="77777777" w:rsidR="00897083" w:rsidRPr="003B52F4" w:rsidRDefault="00897083" w:rsidP="00897083">
      <w:pPr>
        <w:rPr>
          <w:b/>
        </w:rPr>
      </w:pPr>
    </w:p>
    <w:p w14:paraId="5E37AC37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  <w:r w:rsidRPr="003B52F4">
        <w:rPr>
          <w:sz w:val="24"/>
          <w:szCs w:val="24"/>
          <w:u w:val="single"/>
        </w:rPr>
        <w:t>SAS Code:</w:t>
      </w:r>
    </w:p>
    <w:p w14:paraId="18D6B53E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</w:p>
    <w:p w14:paraId="7FF3CE48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DATA ALDDATASET;</w:t>
      </w:r>
    </w:p>
    <w:p w14:paraId="473D9A4A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SET ALLAVERAGES;</w:t>
      </w:r>
    </w:p>
    <w:p w14:paraId="2154E5B9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IF State_code='AL';</w:t>
      </w:r>
    </w:p>
    <w:p w14:paraId="50FD9FB5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RUN;</w:t>
      </w:r>
    </w:p>
    <w:p w14:paraId="2CE4B0C1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DATA AKDDATASET;</w:t>
      </w:r>
    </w:p>
    <w:p w14:paraId="5C5DB953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SET ALLAVERAGES;</w:t>
      </w:r>
    </w:p>
    <w:p w14:paraId="129B7D7F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IF State_code='AK';</w:t>
      </w:r>
    </w:p>
    <w:p w14:paraId="722A2A87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RUN;</w:t>
      </w:r>
    </w:p>
    <w:p w14:paraId="56AE827D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PROC PRINT DATA=ALDDATASET;</w:t>
      </w:r>
    </w:p>
    <w:p w14:paraId="7FD0E294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PROC PRINT DATA=AKDDATASET;</w:t>
      </w:r>
    </w:p>
    <w:p w14:paraId="0B913A8F" w14:textId="77777777" w:rsidR="00260A36" w:rsidRPr="00260A36" w:rsidRDefault="00260A36" w:rsidP="00260A36">
      <w:pPr>
        <w:pStyle w:val="ListParagraph"/>
        <w:rPr>
          <w:sz w:val="20"/>
          <w:szCs w:val="20"/>
        </w:rPr>
      </w:pPr>
      <w:r w:rsidRPr="00260A36">
        <w:rPr>
          <w:sz w:val="20"/>
          <w:szCs w:val="20"/>
        </w:rPr>
        <w:t>RUN;</w:t>
      </w:r>
    </w:p>
    <w:p w14:paraId="5D803DEA" w14:textId="77777777" w:rsidR="00897083" w:rsidRDefault="00897083" w:rsidP="00897083">
      <w:pPr>
        <w:pStyle w:val="ListParagraph"/>
        <w:rPr>
          <w:sz w:val="20"/>
          <w:szCs w:val="20"/>
          <w:u w:val="single"/>
        </w:rPr>
      </w:pPr>
    </w:p>
    <w:p w14:paraId="1BD41C2B" w14:textId="77777777" w:rsidR="00897083" w:rsidRDefault="00897083" w:rsidP="00897083">
      <w:pPr>
        <w:pStyle w:val="ListParagraph"/>
        <w:rPr>
          <w:sz w:val="24"/>
          <w:szCs w:val="24"/>
          <w:u w:val="single"/>
        </w:rPr>
      </w:pPr>
      <w:r w:rsidRPr="003B52F4">
        <w:rPr>
          <w:sz w:val="24"/>
          <w:szCs w:val="24"/>
          <w:u w:val="single"/>
        </w:rPr>
        <w:t xml:space="preserve">SAS </w:t>
      </w:r>
      <w:r>
        <w:rPr>
          <w:sz w:val="24"/>
          <w:szCs w:val="24"/>
          <w:u w:val="single"/>
        </w:rPr>
        <w:t>Output</w:t>
      </w:r>
      <w:r w:rsidRPr="003B52F4">
        <w:rPr>
          <w:sz w:val="24"/>
          <w:szCs w:val="24"/>
          <w:u w:val="single"/>
        </w:rPr>
        <w:t>:</w:t>
      </w:r>
    </w:p>
    <w:p w14:paraId="33494F26" w14:textId="77777777" w:rsidR="00260A36" w:rsidRDefault="00260A36" w:rsidP="00AC5AB4">
      <w:pPr>
        <w:pStyle w:val="ListParagraph"/>
      </w:pPr>
    </w:p>
    <w:p w14:paraId="1E6E411E" w14:textId="77777777" w:rsidR="003B52F4" w:rsidRDefault="00260A36" w:rsidP="00AC5AB4">
      <w:pPr>
        <w:pStyle w:val="ListParagraph"/>
      </w:pPr>
      <w:r>
        <w:rPr>
          <w:noProof/>
          <w:lang w:eastAsia="en-US"/>
        </w:rPr>
        <w:drawing>
          <wp:inline distT="0" distB="0" distL="0" distR="0" wp14:anchorId="4966B44B" wp14:editId="041F83A2">
            <wp:extent cx="6109335" cy="3016250"/>
            <wp:effectExtent l="0" t="0" r="12065" b="6350"/>
            <wp:docPr id="3" name="Picture 3" descr="/Users/Raja/Desktop/Screen Shot 2015-09-05 at 12.2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ja/Desktop/Screen Shot 2015-09-05 at 12.22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516" cy="30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ED59" w14:textId="77777777" w:rsidR="00260A36" w:rsidRDefault="00260A36" w:rsidP="00AC5AB4">
      <w:pPr>
        <w:pStyle w:val="ListParagraph"/>
      </w:pPr>
    </w:p>
    <w:p w14:paraId="4BD233D1" w14:textId="77777777" w:rsidR="00260A36" w:rsidRDefault="00260A36" w:rsidP="00260A36">
      <w:pPr>
        <w:rPr>
          <w:b/>
        </w:rPr>
      </w:pPr>
    </w:p>
    <w:p w14:paraId="5A1AB383" w14:textId="77777777" w:rsidR="00260A36" w:rsidRDefault="00260A36" w:rsidP="00260A36">
      <w:pPr>
        <w:rPr>
          <w:b/>
        </w:rPr>
      </w:pPr>
    </w:p>
    <w:p w14:paraId="4D659995" w14:textId="77777777" w:rsidR="00260A36" w:rsidRDefault="00260A36" w:rsidP="00260A36">
      <w:pPr>
        <w:rPr>
          <w:b/>
        </w:rPr>
      </w:pPr>
    </w:p>
    <w:p w14:paraId="4DC1BFAC" w14:textId="77777777" w:rsidR="00260A36" w:rsidRDefault="00260A36" w:rsidP="00260A36">
      <w:pPr>
        <w:rPr>
          <w:b/>
        </w:rPr>
      </w:pPr>
    </w:p>
    <w:p w14:paraId="1CE2FB75" w14:textId="77777777" w:rsidR="00260A36" w:rsidRDefault="00260A36" w:rsidP="00260A36">
      <w:pPr>
        <w:rPr>
          <w:b/>
        </w:rPr>
      </w:pPr>
    </w:p>
    <w:p w14:paraId="4AD58667" w14:textId="77777777" w:rsidR="00260A36" w:rsidRDefault="00260A36" w:rsidP="00260A36">
      <w:pPr>
        <w:rPr>
          <w:b/>
        </w:rPr>
      </w:pPr>
    </w:p>
    <w:p w14:paraId="7C920185" w14:textId="77777777" w:rsidR="00260A36" w:rsidRDefault="00260A36" w:rsidP="00260A36">
      <w:pPr>
        <w:rPr>
          <w:b/>
        </w:rPr>
      </w:pPr>
    </w:p>
    <w:p w14:paraId="08513EEF" w14:textId="77777777" w:rsidR="00260A36" w:rsidRDefault="00260A36" w:rsidP="00260A36">
      <w:pPr>
        <w:rPr>
          <w:b/>
        </w:rPr>
      </w:pPr>
    </w:p>
    <w:p w14:paraId="2FE814CB" w14:textId="77777777" w:rsidR="00260A36" w:rsidRDefault="00260A36" w:rsidP="00260A36">
      <w:pPr>
        <w:rPr>
          <w:b/>
        </w:rPr>
      </w:pPr>
    </w:p>
    <w:p w14:paraId="75726B89" w14:textId="77777777" w:rsidR="00260A36" w:rsidRDefault="00260A36" w:rsidP="00260A36">
      <w:pPr>
        <w:rPr>
          <w:b/>
        </w:rPr>
      </w:pPr>
    </w:p>
    <w:p w14:paraId="41946506" w14:textId="77777777" w:rsidR="00260A36" w:rsidRDefault="00260A36" w:rsidP="00260A36">
      <w:pPr>
        <w:rPr>
          <w:rFonts w:eastAsia="Times New Roman"/>
          <w:b/>
        </w:rPr>
      </w:pPr>
      <w:r w:rsidRPr="00260A36">
        <w:rPr>
          <w:b/>
        </w:rPr>
        <w:lastRenderedPageBreak/>
        <w:t xml:space="preserve">d) </w:t>
      </w:r>
      <w:r w:rsidRPr="00260A36">
        <w:rPr>
          <w:rFonts w:eastAsia="Times New Roman"/>
          <w:b/>
        </w:rPr>
        <w:t>total income</w:t>
      </w:r>
      <w:r w:rsidRPr="00260A36">
        <w:rPr>
          <w:rFonts w:eastAsia="Times New Roman"/>
          <w:b/>
        </w:rPr>
        <w:t xml:space="preserve"> dataset</w:t>
      </w:r>
    </w:p>
    <w:p w14:paraId="74F47390" w14:textId="77777777" w:rsidR="00260A36" w:rsidRDefault="00260A36" w:rsidP="00260A36">
      <w:pPr>
        <w:rPr>
          <w:rFonts w:eastAsia="Times New Roman"/>
          <w:b/>
        </w:rPr>
      </w:pPr>
    </w:p>
    <w:p w14:paraId="61025A17" w14:textId="77777777" w:rsidR="00260A36" w:rsidRPr="00260A36" w:rsidRDefault="00260A36" w:rsidP="00260A36">
      <w:pPr>
        <w:rPr>
          <w:rFonts w:eastAsia="Times New Roman"/>
        </w:rPr>
      </w:pPr>
      <w:r w:rsidRPr="00260A36">
        <w:rPr>
          <w:rFonts w:eastAsia="Times New Roman"/>
        </w:rPr>
        <w:t>SAS Code:</w:t>
      </w:r>
    </w:p>
    <w:p w14:paraId="32470B15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DATA ALTOTALDATASET;</w:t>
      </w:r>
    </w:p>
    <w:p w14:paraId="6A80FF97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SET ALDDATASET;</w:t>
      </w:r>
    </w:p>
    <w:p w14:paraId="71DA3153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</w:p>
    <w:p w14:paraId="5AA32574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TOT_Sal_Full_Prof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Avg_Sal_Full_Prof+Avg_Comp_Full_Prof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3FE0A6FC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TOT_Sal_Assoc_Prof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Avg_Sal_Assoc_Prof+Avg_Comp_Assoc_Prof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2872F534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TOT_Sal_Assis_Prof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Avg_Sal_Assistant_Prof+Avg_Comp_Assis_Prof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5D3595B2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TOT_Sal_All_Ranks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Avg_Sal_All_Ranks+Avg_Comp_All_Ranks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6BBCA447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</w:p>
    <w:p w14:paraId="3EF73719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DROP Avg_Sal_Full_Prof </w:t>
      </w:r>
      <w:proofErr w:type="spellStart"/>
      <w:r w:rsidRPr="00260A36">
        <w:rPr>
          <w:rFonts w:eastAsia="Times New Roman"/>
          <w:sz w:val="20"/>
          <w:szCs w:val="20"/>
        </w:rPr>
        <w:t>Avg_Sal_Assoc_Prof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Avg_Sal_Assistant_Prof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Avg_Sal_All_Ranks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Avg_Comp_Full_Prof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Avg_Comp_Assoc_Prof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Avg_Comp_Assis_Prof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Avg_Comp_All_Ranks</w:t>
      </w:r>
      <w:proofErr w:type="spellEnd"/>
      <w:r w:rsidRPr="00260A36">
        <w:rPr>
          <w:rFonts w:eastAsia="Times New Roman"/>
          <w:sz w:val="20"/>
          <w:szCs w:val="20"/>
        </w:rPr>
        <w:t xml:space="preserve">; </w:t>
      </w:r>
    </w:p>
    <w:p w14:paraId="2D0984F0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RUN;</w:t>
      </w:r>
    </w:p>
    <w:p w14:paraId="613DB045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DATA AKTOTALDATASET;</w:t>
      </w:r>
    </w:p>
    <w:p w14:paraId="16A0330A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SET AKDDATASET;</w:t>
      </w:r>
    </w:p>
    <w:p w14:paraId="1AD2D6A9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TOT_Sal_Full_Prof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Avg_Sal_Full_Prof+Avg_Comp_Full_Prof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2581C493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TOT_Sal_Assoc_Prof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Avg_Sal_Assoc_Prof+Avg_Comp_Assoc_Prof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7E5EF133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TOT_Sal_Assis_Prof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Avg_Sal_Assistant_Prof+Avg_Comp_Assis_Prof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1B581B67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proofErr w:type="spellStart"/>
      <w:r w:rsidRPr="00260A36">
        <w:rPr>
          <w:rFonts w:eastAsia="Times New Roman"/>
          <w:sz w:val="20"/>
          <w:szCs w:val="20"/>
        </w:rPr>
        <w:t>TOT_Sal_All_Ranks</w:t>
      </w:r>
      <w:proofErr w:type="spellEnd"/>
      <w:r w:rsidRPr="00260A36">
        <w:rPr>
          <w:rFonts w:eastAsia="Times New Roman"/>
          <w:sz w:val="20"/>
          <w:szCs w:val="20"/>
        </w:rPr>
        <w:t>=</w:t>
      </w:r>
      <w:proofErr w:type="spellStart"/>
      <w:r w:rsidRPr="00260A36">
        <w:rPr>
          <w:rFonts w:eastAsia="Times New Roman"/>
          <w:sz w:val="20"/>
          <w:szCs w:val="20"/>
        </w:rPr>
        <w:t>Avg_Sal_All_Ranks+Avg_Comp_All_Ranks</w:t>
      </w:r>
      <w:proofErr w:type="spellEnd"/>
      <w:r w:rsidRPr="00260A36">
        <w:rPr>
          <w:rFonts w:eastAsia="Times New Roman"/>
          <w:sz w:val="20"/>
          <w:szCs w:val="20"/>
        </w:rPr>
        <w:t>;</w:t>
      </w:r>
    </w:p>
    <w:p w14:paraId="1E200B39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</w:p>
    <w:p w14:paraId="4E5B4427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DROP Avg_Sal_Full_Prof </w:t>
      </w:r>
      <w:proofErr w:type="spellStart"/>
      <w:r w:rsidRPr="00260A36">
        <w:rPr>
          <w:rFonts w:eastAsia="Times New Roman"/>
          <w:sz w:val="20"/>
          <w:szCs w:val="20"/>
        </w:rPr>
        <w:t>Avg_Sal_Assoc_Prof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Avg_Sal_Assistant_Prof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Avg_Sal_All_Ranks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Avg_Comp_Full_Prof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Avg_Comp_Assoc_Prof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Avg_Comp_Assis_Prof</w:t>
      </w:r>
      <w:proofErr w:type="spellEnd"/>
      <w:r w:rsidRPr="00260A36">
        <w:rPr>
          <w:rFonts w:eastAsia="Times New Roman"/>
          <w:sz w:val="20"/>
          <w:szCs w:val="20"/>
        </w:rPr>
        <w:t xml:space="preserve"> </w:t>
      </w:r>
      <w:proofErr w:type="spellStart"/>
      <w:r w:rsidRPr="00260A36">
        <w:rPr>
          <w:rFonts w:eastAsia="Times New Roman"/>
          <w:sz w:val="20"/>
          <w:szCs w:val="20"/>
        </w:rPr>
        <w:t>Avg_Comp_All_Ranks</w:t>
      </w:r>
      <w:proofErr w:type="spellEnd"/>
      <w:r w:rsidRPr="00260A36">
        <w:rPr>
          <w:rFonts w:eastAsia="Times New Roman"/>
          <w:sz w:val="20"/>
          <w:szCs w:val="20"/>
        </w:rPr>
        <w:t xml:space="preserve">; </w:t>
      </w:r>
    </w:p>
    <w:p w14:paraId="1E5259B9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RUN;</w:t>
      </w:r>
    </w:p>
    <w:p w14:paraId="5848C19B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</w:p>
    <w:p w14:paraId="7A38485F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PROC PRINT DATA=ALTOTALDATASET;</w:t>
      </w:r>
    </w:p>
    <w:p w14:paraId="5C3D6862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PROC PRINT DATA=AKTOTALDATASET;</w:t>
      </w:r>
    </w:p>
    <w:p w14:paraId="3ADA6BD1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RUN;</w:t>
      </w:r>
    </w:p>
    <w:p w14:paraId="68670033" w14:textId="77777777" w:rsidR="00260A36" w:rsidRDefault="00260A36" w:rsidP="00AC5AB4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48097DEC" wp14:editId="2F3096AF">
            <wp:extent cx="5194935" cy="4013030"/>
            <wp:effectExtent l="0" t="0" r="12065" b="635"/>
            <wp:docPr id="4" name="Picture 4" descr="/Users/Raja/Desktop/Screen Shot 2015-09-05 at 12.26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ja/Desktop/Screen Shot 2015-09-05 at 12.26.4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32" cy="40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851C" w14:textId="77777777" w:rsidR="00260A36" w:rsidRDefault="00260A36" w:rsidP="00AC5AB4">
      <w:pPr>
        <w:pStyle w:val="ListParagraph"/>
        <w:rPr>
          <w:sz w:val="20"/>
          <w:szCs w:val="20"/>
        </w:rPr>
      </w:pPr>
    </w:p>
    <w:p w14:paraId="0122622F" w14:textId="77777777" w:rsidR="00260A36" w:rsidRDefault="00260A36" w:rsidP="00260A36">
      <w:pPr>
        <w:rPr>
          <w:rFonts w:eastAsia="Times New Roman"/>
        </w:rPr>
      </w:pPr>
      <w:r>
        <w:rPr>
          <w:rFonts w:eastAsia="Times New Roman"/>
        </w:rPr>
        <w:lastRenderedPageBreak/>
        <w:t>Problem 2:</w:t>
      </w:r>
    </w:p>
    <w:p w14:paraId="1F1D64D7" w14:textId="77777777" w:rsidR="00CC69E5" w:rsidRDefault="00CC69E5" w:rsidP="00AC5AB4">
      <w:pPr>
        <w:pStyle w:val="ListParagraph"/>
        <w:rPr>
          <w:sz w:val="20"/>
          <w:szCs w:val="20"/>
        </w:rPr>
      </w:pPr>
    </w:p>
    <w:p w14:paraId="45B255B0" w14:textId="77777777" w:rsidR="00260A36" w:rsidRDefault="00260A36" w:rsidP="00AC5AB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1.Code</w:t>
      </w:r>
      <w:r w:rsidR="00CC69E5">
        <w:rPr>
          <w:sz w:val="20"/>
          <w:szCs w:val="20"/>
        </w:rPr>
        <w:t xml:space="preserve"> after cor</w:t>
      </w:r>
      <w:r>
        <w:rPr>
          <w:sz w:val="20"/>
          <w:szCs w:val="20"/>
        </w:rPr>
        <w:t>rection:</w:t>
      </w:r>
    </w:p>
    <w:p w14:paraId="658E0E26" w14:textId="77777777" w:rsidR="00260A36" w:rsidRDefault="00260A36" w:rsidP="00AC5AB4">
      <w:pPr>
        <w:pStyle w:val="ListParagraph"/>
        <w:rPr>
          <w:sz w:val="20"/>
          <w:szCs w:val="20"/>
        </w:rPr>
      </w:pPr>
    </w:p>
    <w:p w14:paraId="15C1BBCC" w14:textId="77777777" w:rsidR="00260A36" w:rsidRDefault="00260A36" w:rsidP="00AC5AB4">
      <w:pPr>
        <w:pStyle w:val="ListParagrap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SAS </w:t>
      </w:r>
      <w:r w:rsidRPr="00260A36">
        <w:rPr>
          <w:sz w:val="20"/>
          <w:szCs w:val="20"/>
          <w:u w:val="single"/>
        </w:rPr>
        <w:t>Code:</w:t>
      </w:r>
    </w:p>
    <w:p w14:paraId="444E3B7B" w14:textId="77777777" w:rsidR="00260A36" w:rsidRDefault="00260A36" w:rsidP="00AC5AB4">
      <w:pPr>
        <w:pStyle w:val="ListParagraph"/>
        <w:rPr>
          <w:sz w:val="20"/>
          <w:szCs w:val="20"/>
          <w:u w:val="single"/>
        </w:rPr>
      </w:pPr>
    </w:p>
    <w:p w14:paraId="084CA445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DATA </w:t>
      </w:r>
      <w:r w:rsidRPr="00260A36">
        <w:rPr>
          <w:rFonts w:eastAsia="Times New Roman"/>
          <w:sz w:val="20"/>
          <w:szCs w:val="20"/>
        </w:rPr>
        <w:t xml:space="preserve">SCORE_LIST; </w:t>
      </w:r>
    </w:p>
    <w:p w14:paraId="7F46A296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INPUT SCHOOL</w:t>
      </w:r>
      <w:r w:rsidR="00CC69E5">
        <w:rPr>
          <w:rFonts w:eastAsia="Times New Roman"/>
          <w:sz w:val="20"/>
          <w:szCs w:val="20"/>
        </w:rPr>
        <w:t>$</w:t>
      </w:r>
      <w:r w:rsidRPr="00260A36">
        <w:rPr>
          <w:rFonts w:eastAsia="Times New Roman"/>
          <w:sz w:val="20"/>
          <w:szCs w:val="20"/>
        </w:rPr>
        <w:t xml:space="preserve"> MATH_BEFORE MATH_AFTER</w:t>
      </w:r>
      <w:r w:rsidRPr="00260A36">
        <w:rPr>
          <w:rFonts w:eastAsia="Times New Roman"/>
          <w:sz w:val="20"/>
          <w:szCs w:val="20"/>
        </w:rPr>
        <w:t>@@;</w:t>
      </w:r>
    </w:p>
    <w:p w14:paraId="53D8452F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MATH_IMPROVE= MATH_AFTER- MATH_BEFORE; </w:t>
      </w:r>
    </w:p>
    <w:p w14:paraId="2AE2FD1C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CARDS;</w:t>
      </w:r>
      <w:r w:rsidRPr="00260A36">
        <w:rPr>
          <w:rFonts w:eastAsia="Times New Roman"/>
          <w:sz w:val="20"/>
          <w:szCs w:val="20"/>
        </w:rPr>
        <w:t xml:space="preserve"> </w:t>
      </w:r>
    </w:p>
    <w:p w14:paraId="6114D743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UC 80 81 UC 80 80 UC 90 87 OSU 70 80</w:t>
      </w:r>
    </w:p>
    <w:p w14:paraId="7793191A" w14:textId="77777777" w:rsidR="00CC69E5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OSU 78 80</w:t>
      </w:r>
    </w:p>
    <w:p w14:paraId="6136ECA2" w14:textId="77777777" w:rsidR="00CC69E5" w:rsidRDefault="00CC69E5" w:rsidP="00260A36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;</w:t>
      </w:r>
    </w:p>
    <w:p w14:paraId="1320FC2A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RUN; </w:t>
      </w:r>
    </w:p>
    <w:p w14:paraId="73768DA7" w14:textId="77777777" w:rsidR="00260A36" w:rsidRPr="00260A36" w:rsidRDefault="00CC69E5" w:rsidP="00260A36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DATA LIST_</w:t>
      </w:r>
      <w:r w:rsidR="00260A36" w:rsidRPr="00260A36">
        <w:rPr>
          <w:rFonts w:eastAsia="Times New Roman"/>
          <w:sz w:val="20"/>
          <w:szCs w:val="20"/>
        </w:rPr>
        <w:t>NEW</w:t>
      </w:r>
      <w:r>
        <w:rPr>
          <w:rFonts w:eastAsia="Times New Roman"/>
          <w:sz w:val="20"/>
          <w:szCs w:val="20"/>
        </w:rPr>
        <w:t>;</w:t>
      </w:r>
    </w:p>
    <w:p w14:paraId="26253AED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KEEP SCHOOL MATH_IMPROVE; </w:t>
      </w:r>
    </w:p>
    <w:p w14:paraId="7D52684A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RUN;</w:t>
      </w:r>
    </w:p>
    <w:p w14:paraId="5D77E90D" w14:textId="77777777" w:rsidR="00260A36" w:rsidRPr="00260A36" w:rsidRDefault="00CC69E5" w:rsidP="00260A36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PROC SORT DATA=LIST_</w:t>
      </w:r>
      <w:r w:rsidR="00260A36" w:rsidRPr="00260A36">
        <w:rPr>
          <w:rFonts w:eastAsia="Times New Roman"/>
          <w:sz w:val="20"/>
          <w:szCs w:val="20"/>
        </w:rPr>
        <w:t xml:space="preserve">NEW OUT=LIST2; </w:t>
      </w:r>
    </w:p>
    <w:p w14:paraId="5C346F76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BY MATH_</w:t>
      </w:r>
      <w:proofErr w:type="gramStart"/>
      <w:r w:rsidRPr="00260A36">
        <w:rPr>
          <w:rFonts w:eastAsia="Times New Roman"/>
          <w:sz w:val="20"/>
          <w:szCs w:val="20"/>
        </w:rPr>
        <w:t xml:space="preserve">IMPROVE </w:t>
      </w:r>
      <w:r w:rsidR="00CC69E5">
        <w:rPr>
          <w:rFonts w:eastAsia="Times New Roman"/>
          <w:sz w:val="20"/>
          <w:szCs w:val="20"/>
        </w:rPr>
        <w:t>;</w:t>
      </w:r>
      <w:proofErr w:type="gramEnd"/>
    </w:p>
    <w:p w14:paraId="62A4F69B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DATA LIST2;</w:t>
      </w:r>
    </w:p>
    <w:p w14:paraId="6D9571FF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SET LIST2; </w:t>
      </w:r>
    </w:p>
    <w:p w14:paraId="19432DBD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IF MATH_IMPROVE&gt;0 THEN GOOD=</w:t>
      </w:r>
      <w:r w:rsidRPr="00260A36">
        <w:rPr>
          <w:rFonts w:eastAsia="Times New Roman"/>
          <w:sz w:val="20"/>
          <w:szCs w:val="20"/>
        </w:rPr>
        <w:t>’</w:t>
      </w:r>
      <w:r w:rsidRPr="00260A36">
        <w:rPr>
          <w:rFonts w:eastAsia="Times New Roman"/>
          <w:sz w:val="20"/>
          <w:szCs w:val="20"/>
        </w:rPr>
        <w:t>YES</w:t>
      </w:r>
      <w:r w:rsidRPr="00260A36">
        <w:rPr>
          <w:rFonts w:eastAsia="Times New Roman"/>
          <w:sz w:val="20"/>
          <w:szCs w:val="20"/>
        </w:rPr>
        <w:t>’;</w:t>
      </w:r>
    </w:p>
    <w:p w14:paraId="413E66EE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 ELSE GOOD=</w:t>
      </w:r>
      <w:r w:rsidRPr="00260A36">
        <w:rPr>
          <w:rFonts w:eastAsia="Times New Roman"/>
          <w:sz w:val="20"/>
          <w:szCs w:val="20"/>
        </w:rPr>
        <w:t>’</w:t>
      </w:r>
      <w:r w:rsidRPr="00260A36">
        <w:rPr>
          <w:rFonts w:eastAsia="Times New Roman"/>
          <w:sz w:val="20"/>
          <w:szCs w:val="20"/>
        </w:rPr>
        <w:t>NO</w:t>
      </w:r>
      <w:r w:rsidRPr="00260A36">
        <w:rPr>
          <w:rFonts w:eastAsia="Times New Roman"/>
          <w:sz w:val="20"/>
          <w:szCs w:val="20"/>
        </w:rPr>
        <w:t>’</w:t>
      </w:r>
      <w:r w:rsidRPr="00260A36">
        <w:rPr>
          <w:rFonts w:eastAsia="Times New Roman"/>
          <w:sz w:val="20"/>
          <w:szCs w:val="20"/>
        </w:rPr>
        <w:t xml:space="preserve">; </w:t>
      </w:r>
    </w:p>
    <w:p w14:paraId="11FF85F1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RUN; </w:t>
      </w:r>
    </w:p>
    <w:p w14:paraId="12C21AFD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 xml:space="preserve">PROC PRINT DATA=LIST2; </w:t>
      </w:r>
    </w:p>
    <w:p w14:paraId="3B92045F" w14:textId="77777777" w:rsidR="00260A36" w:rsidRPr="00260A36" w:rsidRDefault="00260A36" w:rsidP="00260A36">
      <w:pPr>
        <w:rPr>
          <w:rFonts w:eastAsia="Times New Roman"/>
          <w:sz w:val="20"/>
          <w:szCs w:val="20"/>
        </w:rPr>
      </w:pPr>
      <w:r w:rsidRPr="00260A36">
        <w:rPr>
          <w:rFonts w:eastAsia="Times New Roman"/>
          <w:sz w:val="20"/>
          <w:szCs w:val="20"/>
        </w:rPr>
        <w:t>RUN;</w:t>
      </w:r>
    </w:p>
    <w:p w14:paraId="6BBE8DA5" w14:textId="77777777" w:rsidR="00CC69E5" w:rsidRPr="00CC69E5" w:rsidRDefault="00CC69E5" w:rsidP="00CC69E5">
      <w:pPr>
        <w:rPr>
          <w:sz w:val="20"/>
          <w:szCs w:val="20"/>
        </w:rPr>
      </w:pPr>
    </w:p>
    <w:p w14:paraId="084CEAAE" w14:textId="77777777" w:rsidR="00CC69E5" w:rsidRDefault="00CC69E5" w:rsidP="00CC69E5">
      <w:pPr>
        <w:rPr>
          <w:rFonts w:eastAsia="Times New Roman"/>
        </w:rPr>
      </w:pPr>
      <w:r>
        <w:rPr>
          <w:sz w:val="20"/>
          <w:szCs w:val="20"/>
        </w:rPr>
        <w:t>2</w:t>
      </w:r>
      <w:r w:rsidRPr="00CC69E5">
        <w:rPr>
          <w:rFonts w:eastAsia="Times New Roman"/>
        </w:rPr>
        <w:t xml:space="preserve"> </w:t>
      </w:r>
      <w:r>
        <w:rPr>
          <w:rFonts w:eastAsia="Times New Roman"/>
        </w:rPr>
        <w:t xml:space="preserve">Running </w:t>
      </w:r>
      <w:r>
        <w:rPr>
          <w:rFonts w:eastAsia="Times New Roman"/>
        </w:rPr>
        <w:t>corrected code in SAS</w:t>
      </w:r>
    </w:p>
    <w:p w14:paraId="09D3D2E1" w14:textId="77777777" w:rsidR="00CC69E5" w:rsidRDefault="00CC69E5" w:rsidP="00AC5AB4">
      <w:pPr>
        <w:pStyle w:val="ListParagraph"/>
        <w:rPr>
          <w:sz w:val="20"/>
          <w:szCs w:val="20"/>
        </w:rPr>
      </w:pPr>
    </w:p>
    <w:p w14:paraId="1E4DC806" w14:textId="77777777" w:rsidR="00CC69E5" w:rsidRDefault="00CC69E5" w:rsidP="00CC69E5">
      <w:pPr>
        <w:pStyle w:val="ListParagrap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SAS </w:t>
      </w:r>
      <w:r w:rsidRPr="00260A36">
        <w:rPr>
          <w:sz w:val="20"/>
          <w:szCs w:val="20"/>
          <w:u w:val="single"/>
        </w:rPr>
        <w:t>Code:</w:t>
      </w:r>
    </w:p>
    <w:p w14:paraId="28FF5031" w14:textId="77777777" w:rsidR="00CC69E5" w:rsidRDefault="00CC69E5" w:rsidP="00CC69E5">
      <w:pPr>
        <w:pStyle w:val="ListParagraph"/>
        <w:rPr>
          <w:sz w:val="20"/>
          <w:szCs w:val="20"/>
          <w:u w:val="single"/>
        </w:rPr>
      </w:pPr>
    </w:p>
    <w:p w14:paraId="65B4429D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DATA SCORE_LIST;</w:t>
      </w:r>
    </w:p>
    <w:p w14:paraId="4F6C6091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 INPUT SCHOOL$ MATH_BEFORE MATH_AFTER@@; </w:t>
      </w:r>
    </w:p>
    <w:p w14:paraId="0BC18B39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MATH_IMPROVE=(MATH_AFTER-MATH_BEFORE); </w:t>
      </w:r>
    </w:p>
    <w:p w14:paraId="1B06B671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CARDS;</w:t>
      </w:r>
    </w:p>
    <w:p w14:paraId="6B91D162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UC 80 81 UC 80 80 UC 90 87 OSU 70 80 </w:t>
      </w:r>
    </w:p>
    <w:p w14:paraId="541A8F9E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OSU 78 80</w:t>
      </w:r>
    </w:p>
    <w:p w14:paraId="1A047359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;</w:t>
      </w:r>
    </w:p>
    <w:p w14:paraId="37C9D3BB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RUN;</w:t>
      </w:r>
    </w:p>
    <w:p w14:paraId="54CC81D4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DATA LIST1_NEW;</w:t>
      </w:r>
    </w:p>
    <w:p w14:paraId="449D7423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SET SCORE_LIST;</w:t>
      </w:r>
    </w:p>
    <w:p w14:paraId="677D3F8D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 KEEP SCHOOL MATH_IMPROVE;</w:t>
      </w:r>
    </w:p>
    <w:p w14:paraId="4AFBE016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RUN;</w:t>
      </w:r>
    </w:p>
    <w:p w14:paraId="3BD079FE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PROC SORT DATA=LIST1_NEW OUT=LIST2;</w:t>
      </w:r>
    </w:p>
    <w:p w14:paraId="47E4E27C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 BY MATH_IMPROVE;</w:t>
      </w:r>
    </w:p>
    <w:p w14:paraId="32D18763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DATA LIST2;</w:t>
      </w:r>
    </w:p>
    <w:p w14:paraId="2B43C0BA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 SET LIST2;</w:t>
      </w:r>
    </w:p>
    <w:p w14:paraId="6145584A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 xml:space="preserve"> IF MATH_IMPROVE&gt;0 THEN GOOD='YES';</w:t>
      </w:r>
    </w:p>
    <w:p w14:paraId="3C58FBFB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ELSE GOOD='NO';</w:t>
      </w:r>
    </w:p>
    <w:p w14:paraId="3CC791A5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RUN;</w:t>
      </w:r>
    </w:p>
    <w:p w14:paraId="4F2B2907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PROC PRINT DATA=LIST2;</w:t>
      </w:r>
    </w:p>
    <w:p w14:paraId="45D1D353" w14:textId="77777777" w:rsidR="00CC69E5" w:rsidRPr="00CC69E5" w:rsidRDefault="00CC69E5" w:rsidP="00CC69E5">
      <w:pPr>
        <w:pStyle w:val="ListParagraph"/>
        <w:rPr>
          <w:sz w:val="20"/>
          <w:szCs w:val="20"/>
        </w:rPr>
      </w:pPr>
      <w:r w:rsidRPr="00CC69E5">
        <w:rPr>
          <w:sz w:val="20"/>
          <w:szCs w:val="20"/>
        </w:rPr>
        <w:t>RUN;</w:t>
      </w:r>
    </w:p>
    <w:p w14:paraId="1DA4F291" w14:textId="77777777" w:rsidR="00CC69E5" w:rsidRPr="00CC69E5" w:rsidRDefault="00CC69E5" w:rsidP="00AC5AB4">
      <w:pPr>
        <w:pStyle w:val="ListParagraph"/>
        <w:rPr>
          <w:sz w:val="20"/>
          <w:szCs w:val="20"/>
          <w:u w:val="single"/>
        </w:rPr>
      </w:pPr>
      <w:r w:rsidRPr="00CC69E5">
        <w:rPr>
          <w:sz w:val="20"/>
          <w:szCs w:val="20"/>
          <w:u w:val="single"/>
        </w:rPr>
        <w:lastRenderedPageBreak/>
        <w:t>SAS Output:</w:t>
      </w:r>
    </w:p>
    <w:p w14:paraId="5BFA6F3A" w14:textId="77777777" w:rsidR="00CC69E5" w:rsidRPr="00260A36" w:rsidRDefault="00CC69E5" w:rsidP="00AC5AB4">
      <w:pPr>
        <w:pStyle w:val="ListParagraph"/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  <w:lang w:eastAsia="en-US"/>
        </w:rPr>
        <w:drawing>
          <wp:inline distT="0" distB="0" distL="0" distR="0" wp14:anchorId="76118A24" wp14:editId="19ED8DBA">
            <wp:extent cx="4166235" cy="3713185"/>
            <wp:effectExtent l="0" t="0" r="0" b="0"/>
            <wp:docPr id="5" name="Picture 5" descr="/Users/Raja/Desktop/Screen Shot 2015-09-05 at 12.34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ja/Desktop/Screen Shot 2015-09-05 at 12.34.5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71" cy="37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C69E5" w:rsidRPr="00260A36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1CA10" w14:textId="77777777" w:rsidR="002379EB" w:rsidRDefault="002379EB">
      <w:r>
        <w:separator/>
      </w:r>
    </w:p>
    <w:p w14:paraId="70E1AAF1" w14:textId="77777777" w:rsidR="002379EB" w:rsidRDefault="002379EB"/>
  </w:endnote>
  <w:endnote w:type="continuationSeparator" w:id="0">
    <w:p w14:paraId="54090E96" w14:textId="77777777" w:rsidR="002379EB" w:rsidRDefault="002379EB">
      <w:r>
        <w:continuationSeparator/>
      </w:r>
    </w:p>
    <w:p w14:paraId="7A8174BE" w14:textId="77777777" w:rsidR="002379EB" w:rsidRDefault="00237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285E8" w14:textId="77777777" w:rsidR="00440279" w:rsidRDefault="002379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9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B251B" w14:textId="77777777" w:rsidR="002379EB" w:rsidRDefault="002379EB">
      <w:r>
        <w:separator/>
      </w:r>
    </w:p>
    <w:p w14:paraId="2ABB7E83" w14:textId="77777777" w:rsidR="002379EB" w:rsidRDefault="002379EB"/>
  </w:footnote>
  <w:footnote w:type="continuationSeparator" w:id="0">
    <w:p w14:paraId="401510EA" w14:textId="77777777" w:rsidR="002379EB" w:rsidRDefault="002379EB">
      <w:r>
        <w:continuationSeparator/>
      </w:r>
    </w:p>
    <w:p w14:paraId="0336B2C2" w14:textId="77777777" w:rsidR="002379EB" w:rsidRDefault="002379E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DF3C92"/>
    <w:multiLevelType w:val="hybridMultilevel"/>
    <w:tmpl w:val="D17278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B4"/>
    <w:rsid w:val="002379EB"/>
    <w:rsid w:val="00260A36"/>
    <w:rsid w:val="003B52F4"/>
    <w:rsid w:val="00440279"/>
    <w:rsid w:val="00897083"/>
    <w:rsid w:val="00AC5AB4"/>
    <w:rsid w:val="00C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0A6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9E5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C5AB4"/>
    <w:pPr>
      <w:spacing w:after="120" w:line="259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30"/>
      <w:szCs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ja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97"/>
    <w:rsid w:val="006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15EA0521EF4B48BB21B3A2300AD67C">
    <w:name w:val="0815EA0521EF4B48BB21B3A2300AD67C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69D83E02995C24AB778C8B9CD1BF428">
    <w:name w:val="869D83E02995C24AB778C8B9CD1BF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6</Pages>
  <Words>450</Words>
  <Characters>2568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Mummidi, Raja (mummidra)</dc:creator>
  <cp:keywords/>
  <dc:description/>
  <cp:lastModifiedBy>Mummidi, Raja (mummidra)</cp:lastModifiedBy>
  <cp:revision>1</cp:revision>
  <dcterms:created xsi:type="dcterms:W3CDTF">2015-09-05T03:49:00Z</dcterms:created>
  <dcterms:modified xsi:type="dcterms:W3CDTF">2015-09-05T04:38:00Z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