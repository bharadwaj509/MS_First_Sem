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7B652" w14:textId="77777777" w:rsidR="00F71679" w:rsidRPr="006144DA" w:rsidRDefault="00371DB6">
      <w:pPr>
        <w:pStyle w:val="Heading1"/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Homework 4</w:t>
      </w:r>
    </w:p>
    <w:p w14:paraId="426A0AC8" w14:textId="77777777" w:rsidR="00F71679" w:rsidRPr="006144DA" w:rsidRDefault="00371DB6">
      <w:pPr>
        <w:pStyle w:val="Heading2"/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Q1) Importing CSV file </w:t>
      </w:r>
    </w:p>
    <w:p w14:paraId="792C6DD3" w14:textId="77777777" w:rsidR="00371DB6" w:rsidRPr="006144DA" w:rsidRDefault="00371DB6" w:rsidP="00371DB6">
      <w:pPr>
        <w:rPr>
          <w:rFonts w:ascii="Times New Roman" w:hAnsi="Times New Roman" w:cs="Times New Roman"/>
        </w:rPr>
      </w:pPr>
      <w:proofErr w:type="spellStart"/>
      <w:r w:rsidRPr="006144DA">
        <w:rPr>
          <w:rFonts w:ascii="Times New Roman" w:hAnsi="Times New Roman" w:cs="Times New Roman"/>
        </w:rPr>
        <w:t>Ans</w:t>
      </w:r>
      <w:proofErr w:type="spellEnd"/>
      <w:r w:rsidRPr="006144DA">
        <w:rPr>
          <w:rFonts w:ascii="Times New Roman" w:hAnsi="Times New Roman" w:cs="Times New Roman"/>
        </w:rPr>
        <w:t xml:space="preserve">: </w:t>
      </w:r>
    </w:p>
    <w:p w14:paraId="387E2952" w14:textId="77777777" w:rsidR="00371DB6" w:rsidRPr="006144DA" w:rsidRDefault="00371DB6" w:rsidP="00371DB6">
      <w:pPr>
        <w:rPr>
          <w:rFonts w:ascii="Times New Roman" w:hAnsi="Times New Roman" w:cs="Times New Roman"/>
        </w:rPr>
      </w:pPr>
    </w:p>
    <w:p w14:paraId="5B03F765" w14:textId="77777777" w:rsidR="00371DB6" w:rsidRPr="006144DA" w:rsidRDefault="00371DB6" w:rsidP="00371DB6">
      <w:pPr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dataset = </w:t>
      </w:r>
      <w:proofErr w:type="gramStart"/>
      <w:r w:rsidRPr="006144DA">
        <w:rPr>
          <w:rFonts w:ascii="Times New Roman" w:hAnsi="Times New Roman" w:cs="Times New Roman"/>
        </w:rPr>
        <w:t>read.csv(</w:t>
      </w:r>
      <w:proofErr w:type="gramEnd"/>
      <w:r w:rsidRPr="006144DA">
        <w:rPr>
          <w:rFonts w:ascii="Times New Roman" w:hAnsi="Times New Roman" w:cs="Times New Roman"/>
        </w:rPr>
        <w:t xml:space="preserve">"/Users/Raja/Desktop/FAA_r.csv", header = </w:t>
      </w:r>
      <w:proofErr w:type="spellStart"/>
      <w:r w:rsidRPr="006144DA">
        <w:rPr>
          <w:rFonts w:ascii="Times New Roman" w:hAnsi="Times New Roman" w:cs="Times New Roman"/>
        </w:rPr>
        <w:t>TRUE,sep</w:t>
      </w:r>
      <w:proofErr w:type="spellEnd"/>
      <w:r w:rsidRPr="006144DA">
        <w:rPr>
          <w:rFonts w:ascii="Times New Roman" w:hAnsi="Times New Roman" w:cs="Times New Roman"/>
        </w:rPr>
        <w:t>=",")</w:t>
      </w:r>
    </w:p>
    <w:p w14:paraId="4236B7E8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Returns the dataset of type </w:t>
      </w:r>
      <w:proofErr w:type="spellStart"/>
      <w:r w:rsidRPr="006144DA">
        <w:rPr>
          <w:rFonts w:ascii="Times New Roman" w:hAnsi="Times New Roman" w:cs="Times New Roman"/>
        </w:rPr>
        <w:t>dataframe</w:t>
      </w:r>
      <w:proofErr w:type="spellEnd"/>
      <w:r w:rsidRPr="006144DA">
        <w:rPr>
          <w:rFonts w:ascii="Times New Roman" w:hAnsi="Times New Roman" w:cs="Times New Roman"/>
        </w:rPr>
        <w:t>.</w:t>
      </w:r>
    </w:p>
    <w:p w14:paraId="483A0D6E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</w:p>
    <w:p w14:paraId="7622201B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To find the instruction on how to use the functions</w:t>
      </w:r>
    </w:p>
    <w:p w14:paraId="1636A246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We use </w:t>
      </w:r>
    </w:p>
    <w:p w14:paraId="48FC11A6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proofErr w:type="gramStart"/>
      <w:r w:rsidRPr="006144DA">
        <w:rPr>
          <w:rFonts w:ascii="Times New Roman" w:hAnsi="Times New Roman" w:cs="Times New Roman"/>
        </w:rPr>
        <w:t>&gt;?</w:t>
      </w:r>
      <w:proofErr w:type="spellStart"/>
      <w:r w:rsidRPr="006144DA">
        <w:rPr>
          <w:rFonts w:ascii="Times New Roman" w:hAnsi="Times New Roman" w:cs="Times New Roman"/>
        </w:rPr>
        <w:t>read.scv</w:t>
      </w:r>
      <w:proofErr w:type="spellEnd"/>
      <w:proofErr w:type="gramEnd"/>
      <w:r w:rsidRPr="006144DA">
        <w:rPr>
          <w:rFonts w:ascii="Times New Roman" w:hAnsi="Times New Roman" w:cs="Times New Roman"/>
        </w:rPr>
        <w:t xml:space="preserve">  - to find the </w:t>
      </w:r>
      <w:proofErr w:type="spellStart"/>
      <w:r w:rsidRPr="006144DA">
        <w:rPr>
          <w:rFonts w:ascii="Times New Roman" w:hAnsi="Times New Roman" w:cs="Times New Roman"/>
        </w:rPr>
        <w:t>instrunctions</w:t>
      </w:r>
      <w:proofErr w:type="spellEnd"/>
      <w:r w:rsidRPr="006144DA">
        <w:rPr>
          <w:rFonts w:ascii="Times New Roman" w:hAnsi="Times New Roman" w:cs="Times New Roman"/>
        </w:rPr>
        <w:t xml:space="preserve"> </w:t>
      </w:r>
    </w:p>
    <w:p w14:paraId="093DEC51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&gt;??read.csv – lookup for finding matching function name </w:t>
      </w:r>
    </w:p>
    <w:p w14:paraId="279F9F31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</w:p>
    <w:p w14:paraId="31AAE462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b/>
        </w:rPr>
      </w:pPr>
      <w:r w:rsidRPr="006144DA">
        <w:rPr>
          <w:rFonts w:ascii="Times New Roman" w:hAnsi="Times New Roman" w:cs="Times New Roman"/>
          <w:b/>
        </w:rPr>
        <w:t xml:space="preserve">Q2. How many variables in the data </w:t>
      </w:r>
      <w:proofErr w:type="gramStart"/>
      <w:r w:rsidRPr="006144DA">
        <w:rPr>
          <w:rFonts w:ascii="Times New Roman" w:hAnsi="Times New Roman" w:cs="Times New Roman"/>
          <w:b/>
        </w:rPr>
        <w:t>set ?</w:t>
      </w:r>
      <w:proofErr w:type="gramEnd"/>
      <w:r w:rsidRPr="006144DA">
        <w:rPr>
          <w:rFonts w:ascii="Times New Roman" w:hAnsi="Times New Roman" w:cs="Times New Roman"/>
          <w:b/>
        </w:rPr>
        <w:t xml:space="preserve"> what are their names?</w:t>
      </w:r>
    </w:p>
    <w:p w14:paraId="04084551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proofErr w:type="spellStart"/>
      <w:r w:rsidRPr="006144DA">
        <w:rPr>
          <w:rFonts w:ascii="Times New Roman" w:hAnsi="Times New Roman" w:cs="Times New Roman"/>
        </w:rPr>
        <w:t>Ans</w:t>
      </w:r>
      <w:proofErr w:type="spellEnd"/>
      <w:r w:rsidRPr="006144DA">
        <w:rPr>
          <w:rFonts w:ascii="Times New Roman" w:hAnsi="Times New Roman" w:cs="Times New Roman"/>
        </w:rPr>
        <w:t>:</w:t>
      </w:r>
    </w:p>
    <w:p w14:paraId="4C57F35D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</w:rPr>
        <w:t xml:space="preserve"> </w:t>
      </w:r>
      <w:r w:rsidRPr="006144DA">
        <w:rPr>
          <w:rFonts w:ascii="Times New Roman" w:hAnsi="Times New Roman" w:cs="Times New Roman"/>
          <w:i/>
        </w:rPr>
        <w:t>length(</w:t>
      </w:r>
      <w:proofErr w:type="spellStart"/>
      <w:r w:rsidRPr="006144DA">
        <w:rPr>
          <w:rFonts w:ascii="Times New Roman" w:hAnsi="Times New Roman" w:cs="Times New Roman"/>
          <w:i/>
        </w:rPr>
        <w:t>colnames</w:t>
      </w:r>
      <w:proofErr w:type="spellEnd"/>
      <w:r w:rsidRPr="006144DA">
        <w:rPr>
          <w:rFonts w:ascii="Times New Roman" w:hAnsi="Times New Roman" w:cs="Times New Roman"/>
          <w:i/>
        </w:rPr>
        <w:t>(dataset)</w:t>
      </w:r>
      <w:r w:rsidRPr="006144DA">
        <w:rPr>
          <w:rFonts w:ascii="Times New Roman" w:hAnsi="Times New Roman" w:cs="Times New Roman"/>
          <w:i/>
        </w:rPr>
        <w:t>)</w:t>
      </w:r>
    </w:p>
    <w:p w14:paraId="652026CD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 xml:space="preserve">  7</w:t>
      </w:r>
    </w:p>
    <w:p w14:paraId="1D7D7585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length of </w:t>
      </w:r>
      <w:proofErr w:type="spellStart"/>
      <w:r w:rsidRPr="006144DA">
        <w:rPr>
          <w:rFonts w:ascii="Times New Roman" w:hAnsi="Times New Roman" w:cs="Times New Roman"/>
        </w:rPr>
        <w:t>colnames</w:t>
      </w:r>
      <w:proofErr w:type="spellEnd"/>
      <w:r w:rsidRPr="006144DA">
        <w:rPr>
          <w:rFonts w:ascii="Times New Roman" w:hAnsi="Times New Roman" w:cs="Times New Roman"/>
        </w:rPr>
        <w:t xml:space="preserve"> gives variables in the data set</w:t>
      </w:r>
    </w:p>
    <w:p w14:paraId="71122A22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proofErr w:type="spellStart"/>
      <w:r w:rsidRPr="006144DA">
        <w:rPr>
          <w:rFonts w:ascii="Times New Roman" w:hAnsi="Times New Roman" w:cs="Times New Roman"/>
          <w:i/>
        </w:rPr>
        <w:t>colnames</w:t>
      </w:r>
      <w:proofErr w:type="spellEnd"/>
      <w:r w:rsidRPr="006144DA">
        <w:rPr>
          <w:rFonts w:ascii="Times New Roman" w:hAnsi="Times New Roman" w:cs="Times New Roman"/>
          <w:i/>
        </w:rPr>
        <w:t>(dataset)</w:t>
      </w:r>
    </w:p>
    <w:p w14:paraId="60E74ABE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>"type"         "duration"     "</w:t>
      </w:r>
      <w:proofErr w:type="spellStart"/>
      <w:r w:rsidRPr="006144DA">
        <w:rPr>
          <w:rFonts w:ascii="Times New Roman" w:hAnsi="Times New Roman" w:cs="Times New Roman"/>
          <w:i/>
        </w:rPr>
        <w:t>no_psng</w:t>
      </w:r>
      <w:proofErr w:type="spellEnd"/>
      <w:r w:rsidRPr="006144DA">
        <w:rPr>
          <w:rFonts w:ascii="Times New Roman" w:hAnsi="Times New Roman" w:cs="Times New Roman"/>
          <w:i/>
        </w:rPr>
        <w:t>"      "</w:t>
      </w:r>
      <w:proofErr w:type="spellStart"/>
      <w:r w:rsidRPr="006144DA">
        <w:rPr>
          <w:rFonts w:ascii="Times New Roman" w:hAnsi="Times New Roman" w:cs="Times New Roman"/>
          <w:i/>
        </w:rPr>
        <w:t>speed_ground</w:t>
      </w:r>
      <w:proofErr w:type="spellEnd"/>
      <w:r w:rsidRPr="006144DA">
        <w:rPr>
          <w:rFonts w:ascii="Times New Roman" w:hAnsi="Times New Roman" w:cs="Times New Roman"/>
          <w:i/>
        </w:rPr>
        <w:t>" "</w:t>
      </w:r>
      <w:proofErr w:type="spellStart"/>
      <w:r w:rsidRPr="006144DA">
        <w:rPr>
          <w:rFonts w:ascii="Times New Roman" w:hAnsi="Times New Roman" w:cs="Times New Roman"/>
          <w:i/>
        </w:rPr>
        <w:t>speed_air</w:t>
      </w:r>
      <w:proofErr w:type="spellEnd"/>
      <w:r w:rsidRPr="006144DA">
        <w:rPr>
          <w:rFonts w:ascii="Times New Roman" w:hAnsi="Times New Roman" w:cs="Times New Roman"/>
          <w:i/>
        </w:rPr>
        <w:t>"    "height"       "pitch"</w:t>
      </w:r>
    </w:p>
    <w:p w14:paraId="242B468C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proofErr w:type="spellStart"/>
      <w:r w:rsidRPr="006144DA">
        <w:rPr>
          <w:rFonts w:ascii="Times New Roman" w:hAnsi="Times New Roman" w:cs="Times New Roman"/>
        </w:rPr>
        <w:t>colnames</w:t>
      </w:r>
      <w:proofErr w:type="spellEnd"/>
      <w:r w:rsidRPr="006144DA">
        <w:rPr>
          <w:rFonts w:ascii="Times New Roman" w:hAnsi="Times New Roman" w:cs="Times New Roman"/>
        </w:rPr>
        <w:t xml:space="preserve"> prints the names of those column names </w:t>
      </w:r>
    </w:p>
    <w:p w14:paraId="2B3E3570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</w:p>
    <w:p w14:paraId="0C94D598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b/>
        </w:rPr>
      </w:pPr>
      <w:r w:rsidRPr="006144DA">
        <w:rPr>
          <w:rFonts w:ascii="Times New Roman" w:hAnsi="Times New Roman" w:cs="Times New Roman"/>
          <w:b/>
        </w:rPr>
        <w:t>Q</w:t>
      </w:r>
      <w:proofErr w:type="gramStart"/>
      <w:r w:rsidRPr="006144DA">
        <w:rPr>
          <w:rFonts w:ascii="Times New Roman" w:hAnsi="Times New Roman" w:cs="Times New Roman"/>
          <w:b/>
        </w:rPr>
        <w:t>3.How</w:t>
      </w:r>
      <w:proofErr w:type="gramEnd"/>
      <w:r w:rsidRPr="006144DA">
        <w:rPr>
          <w:rFonts w:ascii="Times New Roman" w:hAnsi="Times New Roman" w:cs="Times New Roman"/>
          <w:b/>
        </w:rPr>
        <w:t xml:space="preserve"> many Observations in total? How many observations for Airbus?</w:t>
      </w:r>
    </w:p>
    <w:p w14:paraId="44D2DBC5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proofErr w:type="spellStart"/>
      <w:r w:rsidRPr="006144DA">
        <w:rPr>
          <w:rFonts w:ascii="Times New Roman" w:hAnsi="Times New Roman" w:cs="Times New Roman"/>
          <w:i/>
        </w:rPr>
        <w:lastRenderedPageBreak/>
        <w:t>str</w:t>
      </w:r>
      <w:proofErr w:type="spellEnd"/>
      <w:r w:rsidRPr="006144DA">
        <w:rPr>
          <w:rFonts w:ascii="Times New Roman" w:hAnsi="Times New Roman" w:cs="Times New Roman"/>
          <w:i/>
        </w:rPr>
        <w:t>(dat</w:t>
      </w:r>
      <w:r w:rsidRPr="006144DA">
        <w:rPr>
          <w:rFonts w:ascii="Times New Roman" w:hAnsi="Times New Roman" w:cs="Times New Roman"/>
          <w:i/>
        </w:rPr>
        <w:t>aset</w:t>
      </w:r>
      <w:r w:rsidRPr="006144DA">
        <w:rPr>
          <w:rFonts w:ascii="Times New Roman" w:hAnsi="Times New Roman" w:cs="Times New Roman"/>
          <w:i/>
        </w:rPr>
        <w:t>)</w:t>
      </w:r>
    </w:p>
    <w:p w14:paraId="6845ED34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>'</w:t>
      </w:r>
      <w:proofErr w:type="spellStart"/>
      <w:proofErr w:type="gramStart"/>
      <w:r w:rsidRPr="006144DA">
        <w:rPr>
          <w:rFonts w:ascii="Times New Roman" w:hAnsi="Times New Roman" w:cs="Times New Roman"/>
          <w:i/>
        </w:rPr>
        <w:t>data.frame</w:t>
      </w:r>
      <w:proofErr w:type="spellEnd"/>
      <w:proofErr w:type="gramEnd"/>
      <w:r w:rsidRPr="006144DA">
        <w:rPr>
          <w:rFonts w:ascii="Times New Roman" w:hAnsi="Times New Roman" w:cs="Times New Roman"/>
          <w:i/>
        </w:rPr>
        <w:t>':</w:t>
      </w:r>
      <w:r w:rsidRPr="006144DA">
        <w:rPr>
          <w:rFonts w:ascii="Times New Roman" w:hAnsi="Times New Roman" w:cs="Times New Roman"/>
          <w:i/>
        </w:rPr>
        <w:tab/>
        <w:t>800 obs. of  7 variables:</w:t>
      </w:r>
    </w:p>
    <w:p w14:paraId="5DA9DF85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 xml:space="preserve"> $ type      </w:t>
      </w:r>
      <w:proofErr w:type="gramStart"/>
      <w:r w:rsidRPr="006144DA">
        <w:rPr>
          <w:rFonts w:ascii="Times New Roman" w:hAnsi="Times New Roman" w:cs="Times New Roman"/>
          <w:i/>
        </w:rPr>
        <w:t xml:space="preserve">  :</w:t>
      </w:r>
      <w:proofErr w:type="gramEnd"/>
      <w:r w:rsidRPr="006144DA">
        <w:rPr>
          <w:rFonts w:ascii="Times New Roman" w:hAnsi="Times New Roman" w:cs="Times New Roman"/>
          <w:i/>
        </w:rPr>
        <w:t xml:space="preserve"> Factor w/ 2 levels "</w:t>
      </w:r>
      <w:proofErr w:type="spellStart"/>
      <w:r w:rsidRPr="006144DA">
        <w:rPr>
          <w:rFonts w:ascii="Times New Roman" w:hAnsi="Times New Roman" w:cs="Times New Roman"/>
          <w:i/>
        </w:rPr>
        <w:t>Airbus","Boeing</w:t>
      </w:r>
      <w:proofErr w:type="spellEnd"/>
      <w:r w:rsidRPr="006144DA">
        <w:rPr>
          <w:rFonts w:ascii="Times New Roman" w:hAnsi="Times New Roman" w:cs="Times New Roman"/>
          <w:i/>
        </w:rPr>
        <w:t>": 1 2 1 2 1 2 1 2 1 1 ...</w:t>
      </w:r>
    </w:p>
    <w:p w14:paraId="58F0E647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 xml:space="preserve"> $ duration  </w:t>
      </w:r>
      <w:proofErr w:type="gramStart"/>
      <w:r w:rsidRPr="006144DA">
        <w:rPr>
          <w:rFonts w:ascii="Times New Roman" w:hAnsi="Times New Roman" w:cs="Times New Roman"/>
          <w:i/>
        </w:rPr>
        <w:t xml:space="preserve">  :</w:t>
      </w:r>
      <w:proofErr w:type="gramEnd"/>
      <w:r w:rsidRPr="006144DA">
        <w:rPr>
          <w:rFonts w:ascii="Times New Roman" w:hAnsi="Times New Roman" w:cs="Times New Roman"/>
          <w:i/>
        </w:rPr>
        <w:t xml:space="preserve"> </w:t>
      </w:r>
      <w:proofErr w:type="spellStart"/>
      <w:r w:rsidRPr="006144DA">
        <w:rPr>
          <w:rFonts w:ascii="Times New Roman" w:hAnsi="Times New Roman" w:cs="Times New Roman"/>
          <w:i/>
        </w:rPr>
        <w:t>num</w:t>
      </w:r>
      <w:proofErr w:type="spellEnd"/>
      <w:r w:rsidRPr="006144DA">
        <w:rPr>
          <w:rFonts w:ascii="Times New Roman" w:hAnsi="Times New Roman" w:cs="Times New Roman"/>
          <w:i/>
        </w:rPr>
        <w:t xml:space="preserve">  121 152 131 273 168 ...</w:t>
      </w:r>
    </w:p>
    <w:p w14:paraId="2CBF2063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 xml:space="preserve"> $ </w:t>
      </w:r>
      <w:proofErr w:type="spellStart"/>
      <w:r w:rsidRPr="006144DA">
        <w:rPr>
          <w:rFonts w:ascii="Times New Roman" w:hAnsi="Times New Roman" w:cs="Times New Roman"/>
          <w:i/>
        </w:rPr>
        <w:t>no_psng</w:t>
      </w:r>
      <w:proofErr w:type="spellEnd"/>
      <w:r w:rsidRPr="006144DA">
        <w:rPr>
          <w:rFonts w:ascii="Times New Roman" w:hAnsi="Times New Roman" w:cs="Times New Roman"/>
          <w:i/>
        </w:rPr>
        <w:t xml:space="preserve">   </w:t>
      </w:r>
      <w:proofErr w:type="gramStart"/>
      <w:r w:rsidRPr="006144DA">
        <w:rPr>
          <w:rFonts w:ascii="Times New Roman" w:hAnsi="Times New Roman" w:cs="Times New Roman"/>
          <w:i/>
        </w:rPr>
        <w:t xml:space="preserve">  :</w:t>
      </w:r>
      <w:proofErr w:type="gramEnd"/>
      <w:r w:rsidRPr="006144DA">
        <w:rPr>
          <w:rFonts w:ascii="Times New Roman" w:hAnsi="Times New Roman" w:cs="Times New Roman"/>
          <w:i/>
        </w:rPr>
        <w:t xml:space="preserve"> </w:t>
      </w:r>
      <w:proofErr w:type="spellStart"/>
      <w:r w:rsidRPr="006144DA">
        <w:rPr>
          <w:rFonts w:ascii="Times New Roman" w:hAnsi="Times New Roman" w:cs="Times New Roman"/>
          <w:i/>
        </w:rPr>
        <w:t>int</w:t>
      </w:r>
      <w:proofErr w:type="spellEnd"/>
      <w:r w:rsidRPr="006144DA">
        <w:rPr>
          <w:rFonts w:ascii="Times New Roman" w:hAnsi="Times New Roman" w:cs="Times New Roman"/>
          <w:i/>
        </w:rPr>
        <w:t xml:space="preserve">  58 68 45 69 66 60 64 64 64 65 ...</w:t>
      </w:r>
    </w:p>
    <w:p w14:paraId="3B4A53B3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 xml:space="preserve"> $ </w:t>
      </w:r>
      <w:proofErr w:type="spellStart"/>
      <w:r w:rsidRPr="006144DA">
        <w:rPr>
          <w:rFonts w:ascii="Times New Roman" w:hAnsi="Times New Roman" w:cs="Times New Roman"/>
          <w:i/>
        </w:rPr>
        <w:t>speed_ground</w:t>
      </w:r>
      <w:proofErr w:type="spellEnd"/>
      <w:r w:rsidRPr="006144DA">
        <w:rPr>
          <w:rFonts w:ascii="Times New Roman" w:hAnsi="Times New Roman" w:cs="Times New Roman"/>
          <w:i/>
        </w:rPr>
        <w:t xml:space="preserve">: </w:t>
      </w:r>
      <w:proofErr w:type="spellStart"/>
      <w:proofErr w:type="gramStart"/>
      <w:r w:rsidRPr="006144DA">
        <w:rPr>
          <w:rFonts w:ascii="Times New Roman" w:hAnsi="Times New Roman" w:cs="Times New Roman"/>
          <w:i/>
        </w:rPr>
        <w:t>num</w:t>
      </w:r>
      <w:proofErr w:type="spellEnd"/>
      <w:r w:rsidRPr="006144DA">
        <w:rPr>
          <w:rFonts w:ascii="Times New Roman" w:hAnsi="Times New Roman" w:cs="Times New Roman"/>
          <w:i/>
        </w:rPr>
        <w:t xml:space="preserve">  85.3</w:t>
      </w:r>
      <w:proofErr w:type="gramEnd"/>
      <w:r w:rsidRPr="006144DA">
        <w:rPr>
          <w:rFonts w:ascii="Times New Roman" w:hAnsi="Times New Roman" w:cs="Times New Roman"/>
          <w:i/>
        </w:rPr>
        <w:t xml:space="preserve"> 73.2 112.1 57.1 80.3 ...</w:t>
      </w:r>
    </w:p>
    <w:p w14:paraId="2D79DCC9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 xml:space="preserve"> $ </w:t>
      </w:r>
      <w:proofErr w:type="spellStart"/>
      <w:r w:rsidRPr="006144DA">
        <w:rPr>
          <w:rFonts w:ascii="Times New Roman" w:hAnsi="Times New Roman" w:cs="Times New Roman"/>
          <w:i/>
        </w:rPr>
        <w:t>speed_air</w:t>
      </w:r>
      <w:proofErr w:type="spellEnd"/>
      <w:r w:rsidRPr="006144DA">
        <w:rPr>
          <w:rFonts w:ascii="Times New Roman" w:hAnsi="Times New Roman" w:cs="Times New Roman"/>
          <w:i/>
        </w:rPr>
        <w:t xml:space="preserve"> </w:t>
      </w:r>
      <w:proofErr w:type="gramStart"/>
      <w:r w:rsidRPr="006144DA">
        <w:rPr>
          <w:rFonts w:ascii="Times New Roman" w:hAnsi="Times New Roman" w:cs="Times New Roman"/>
          <w:i/>
        </w:rPr>
        <w:t xml:space="preserve">  :</w:t>
      </w:r>
      <w:proofErr w:type="gramEnd"/>
      <w:r w:rsidRPr="006144DA">
        <w:rPr>
          <w:rFonts w:ascii="Times New Roman" w:hAnsi="Times New Roman" w:cs="Times New Roman"/>
          <w:i/>
        </w:rPr>
        <w:t xml:space="preserve"> </w:t>
      </w:r>
      <w:proofErr w:type="spellStart"/>
      <w:r w:rsidRPr="006144DA">
        <w:rPr>
          <w:rFonts w:ascii="Times New Roman" w:hAnsi="Times New Roman" w:cs="Times New Roman"/>
          <w:i/>
        </w:rPr>
        <w:t>num</w:t>
      </w:r>
      <w:proofErr w:type="spellEnd"/>
      <w:r w:rsidRPr="006144DA">
        <w:rPr>
          <w:rFonts w:ascii="Times New Roman" w:hAnsi="Times New Roman" w:cs="Times New Roman"/>
          <w:i/>
        </w:rPr>
        <w:t xml:space="preserve">  NA NA 111 NA NA ...</w:t>
      </w:r>
    </w:p>
    <w:p w14:paraId="3717CDEE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 xml:space="preserve"> $ height    </w:t>
      </w:r>
      <w:proofErr w:type="gramStart"/>
      <w:r w:rsidRPr="006144DA">
        <w:rPr>
          <w:rFonts w:ascii="Times New Roman" w:hAnsi="Times New Roman" w:cs="Times New Roman"/>
          <w:i/>
        </w:rPr>
        <w:t xml:space="preserve">  :</w:t>
      </w:r>
      <w:proofErr w:type="gramEnd"/>
      <w:r w:rsidRPr="006144DA">
        <w:rPr>
          <w:rFonts w:ascii="Times New Roman" w:hAnsi="Times New Roman" w:cs="Times New Roman"/>
          <w:i/>
        </w:rPr>
        <w:t xml:space="preserve"> </w:t>
      </w:r>
      <w:proofErr w:type="spellStart"/>
      <w:r w:rsidRPr="006144DA">
        <w:rPr>
          <w:rFonts w:ascii="Times New Roman" w:hAnsi="Times New Roman" w:cs="Times New Roman"/>
          <w:i/>
        </w:rPr>
        <w:t>num</w:t>
      </w:r>
      <w:proofErr w:type="spellEnd"/>
      <w:r w:rsidRPr="006144DA">
        <w:rPr>
          <w:rFonts w:ascii="Times New Roman" w:hAnsi="Times New Roman" w:cs="Times New Roman"/>
          <w:i/>
        </w:rPr>
        <w:t xml:space="preserve">  26.6 14.4 18.1 44.5 37.9 ...</w:t>
      </w:r>
    </w:p>
    <w:p w14:paraId="2744052B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 xml:space="preserve"> $ pitch     </w:t>
      </w:r>
      <w:proofErr w:type="gramStart"/>
      <w:r w:rsidRPr="006144DA">
        <w:rPr>
          <w:rFonts w:ascii="Times New Roman" w:hAnsi="Times New Roman" w:cs="Times New Roman"/>
          <w:i/>
        </w:rPr>
        <w:t xml:space="preserve">  :</w:t>
      </w:r>
      <w:proofErr w:type="gramEnd"/>
      <w:r w:rsidRPr="006144DA">
        <w:rPr>
          <w:rFonts w:ascii="Times New Roman" w:hAnsi="Times New Roman" w:cs="Times New Roman"/>
          <w:i/>
        </w:rPr>
        <w:t xml:space="preserve"> </w:t>
      </w:r>
      <w:proofErr w:type="spellStart"/>
      <w:r w:rsidRPr="006144DA">
        <w:rPr>
          <w:rFonts w:ascii="Times New Roman" w:hAnsi="Times New Roman" w:cs="Times New Roman"/>
          <w:i/>
        </w:rPr>
        <w:t>num</w:t>
      </w:r>
      <w:proofErr w:type="spellEnd"/>
      <w:r w:rsidRPr="006144DA">
        <w:rPr>
          <w:rFonts w:ascii="Times New Roman" w:hAnsi="Times New Roman" w:cs="Times New Roman"/>
          <w:i/>
        </w:rPr>
        <w:t xml:space="preserve">  3.65 3.89 4.01 4.03 4.33 ...</w:t>
      </w:r>
    </w:p>
    <w:p w14:paraId="77871710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</w:p>
    <w:p w14:paraId="148CB5DA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proofErr w:type="spellStart"/>
      <w:r w:rsidRPr="006144DA">
        <w:rPr>
          <w:rFonts w:ascii="Times New Roman" w:hAnsi="Times New Roman" w:cs="Times New Roman"/>
        </w:rPr>
        <w:t>str</w:t>
      </w:r>
      <w:proofErr w:type="spellEnd"/>
      <w:r w:rsidRPr="006144DA">
        <w:rPr>
          <w:rFonts w:ascii="Times New Roman" w:hAnsi="Times New Roman" w:cs="Times New Roman"/>
        </w:rPr>
        <w:t xml:space="preserve"> gives the no. of observations and no. of variables and their details </w:t>
      </w:r>
    </w:p>
    <w:p w14:paraId="75293B8B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there are 800 observations in the given dataset.</w:t>
      </w:r>
    </w:p>
    <w:p w14:paraId="49DE2B0C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</w:p>
    <w:p w14:paraId="6B264665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  <w:i/>
        </w:rPr>
      </w:pPr>
      <w:r w:rsidRPr="006144DA">
        <w:rPr>
          <w:rFonts w:ascii="Times New Roman" w:hAnsi="Times New Roman" w:cs="Times New Roman"/>
          <w:i/>
        </w:rPr>
        <w:t>length(</w:t>
      </w:r>
      <w:proofErr w:type="spellStart"/>
      <w:r w:rsidRPr="006144DA">
        <w:rPr>
          <w:rFonts w:ascii="Times New Roman" w:hAnsi="Times New Roman" w:cs="Times New Roman"/>
          <w:i/>
        </w:rPr>
        <w:t>dat</w:t>
      </w:r>
      <w:proofErr w:type="spellEnd"/>
      <w:r w:rsidRPr="006144DA">
        <w:rPr>
          <w:rFonts w:ascii="Times New Roman" w:hAnsi="Times New Roman" w:cs="Times New Roman"/>
          <w:i/>
        </w:rPr>
        <w:t>[</w:t>
      </w:r>
      <w:proofErr w:type="spellStart"/>
      <w:r w:rsidRPr="006144DA">
        <w:rPr>
          <w:rFonts w:ascii="Times New Roman" w:hAnsi="Times New Roman" w:cs="Times New Roman"/>
          <w:i/>
        </w:rPr>
        <w:t>dat$type</w:t>
      </w:r>
      <w:proofErr w:type="spellEnd"/>
      <w:r w:rsidRPr="006144DA">
        <w:rPr>
          <w:rFonts w:ascii="Times New Roman" w:hAnsi="Times New Roman" w:cs="Times New Roman"/>
          <w:i/>
        </w:rPr>
        <w:t>=='Airbus',1])</w:t>
      </w:r>
    </w:p>
    <w:p w14:paraId="36678522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400</w:t>
      </w:r>
    </w:p>
    <w:p w14:paraId="3C6B2751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</w:p>
    <w:p w14:paraId="75D03094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there are 400 observations for Airbus </w:t>
      </w:r>
    </w:p>
    <w:p w14:paraId="4EE49C05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</w:p>
    <w:p w14:paraId="33424834" w14:textId="77777777" w:rsidR="00371DB6" w:rsidRPr="00371DB6" w:rsidRDefault="00371DB6" w:rsidP="00371DB6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US"/>
        </w:rPr>
      </w:pPr>
      <w:r w:rsidRPr="00371DB6">
        <w:rPr>
          <w:rFonts w:ascii="Times New Roman" w:eastAsia="Times New Roman" w:hAnsi="Times New Roman" w:cs="Times New Roman"/>
          <w:b/>
          <w:color w:val="auto"/>
          <w:lang w:eastAsia="en-US"/>
        </w:rPr>
        <w:t>4. Calculate the mean for each of the flight parameters (measures). Please also report the corresponding standard deviation.</w:t>
      </w:r>
    </w:p>
    <w:p w14:paraId="10D8CB4F" w14:textId="77777777" w:rsidR="00371DB6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</w:p>
    <w:p w14:paraId="67FC560F" w14:textId="77777777" w:rsidR="004F4525" w:rsidRPr="006144DA" w:rsidRDefault="00371DB6" w:rsidP="00371DB6">
      <w:pPr>
        <w:tabs>
          <w:tab w:val="left" w:pos="1040"/>
        </w:tabs>
        <w:rPr>
          <w:rFonts w:ascii="Times New Roman" w:hAnsi="Times New Roman" w:cs="Times New Roman"/>
        </w:rPr>
      </w:pPr>
      <w:proofErr w:type="spellStart"/>
      <w:r w:rsidRPr="006144DA">
        <w:rPr>
          <w:rFonts w:ascii="Times New Roman" w:hAnsi="Times New Roman" w:cs="Times New Roman"/>
        </w:rPr>
        <w:t>Ans</w:t>
      </w:r>
      <w:proofErr w:type="spellEnd"/>
      <w:r w:rsidRPr="006144DA">
        <w:rPr>
          <w:rFonts w:ascii="Times New Roman" w:hAnsi="Times New Roman" w:cs="Times New Roman"/>
        </w:rPr>
        <w:t xml:space="preserve">: </w:t>
      </w:r>
    </w:p>
    <w:p w14:paraId="567E7EC6" w14:textId="77777777" w:rsidR="00244E94" w:rsidRPr="006144DA" w:rsidRDefault="00244E94" w:rsidP="00371DB6">
      <w:pPr>
        <w:tabs>
          <w:tab w:val="left" w:pos="1040"/>
        </w:tabs>
        <w:rPr>
          <w:rFonts w:ascii="Times New Roman" w:hAnsi="Times New Roman" w:cs="Times New Roman"/>
          <w:b/>
        </w:rPr>
      </w:pPr>
      <w:r w:rsidRPr="006144DA">
        <w:rPr>
          <w:rFonts w:ascii="Times New Roman" w:hAnsi="Times New Roman" w:cs="Times New Roman"/>
          <w:b/>
        </w:rPr>
        <w:t>Duration:</w:t>
      </w:r>
    </w:p>
    <w:p w14:paraId="4DD25F66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&gt; mean(</w:t>
      </w:r>
      <w:proofErr w:type="spellStart"/>
      <w:r w:rsidRPr="006144DA">
        <w:rPr>
          <w:rFonts w:ascii="Times New Roman" w:hAnsi="Times New Roman" w:cs="Times New Roman"/>
        </w:rPr>
        <w:t>dat$duration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1AA2B45C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149.174</w:t>
      </w:r>
    </w:p>
    <w:p w14:paraId="6EEDDAE7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&gt; </w:t>
      </w:r>
      <w:proofErr w:type="spellStart"/>
      <w:r w:rsidRPr="006144DA">
        <w:rPr>
          <w:rFonts w:ascii="Times New Roman" w:hAnsi="Times New Roman" w:cs="Times New Roman"/>
        </w:rPr>
        <w:t>sd</w:t>
      </w:r>
      <w:proofErr w:type="spellEnd"/>
      <w:r w:rsidRPr="006144DA">
        <w:rPr>
          <w:rFonts w:ascii="Times New Roman" w:hAnsi="Times New Roman" w:cs="Times New Roman"/>
        </w:rPr>
        <w:t>(</w:t>
      </w:r>
      <w:proofErr w:type="spellStart"/>
      <w:r w:rsidRPr="006144DA">
        <w:rPr>
          <w:rFonts w:ascii="Times New Roman" w:hAnsi="Times New Roman" w:cs="Times New Roman"/>
        </w:rPr>
        <w:t>dat$duration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35F3B393" w14:textId="77777777" w:rsidR="004F4525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50.38649</w:t>
      </w:r>
    </w:p>
    <w:p w14:paraId="613CD85B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7644FF9C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  <w:b/>
        </w:rPr>
      </w:pPr>
      <w:proofErr w:type="spellStart"/>
      <w:r w:rsidRPr="006144DA">
        <w:rPr>
          <w:rFonts w:ascii="Times New Roman" w:hAnsi="Times New Roman" w:cs="Times New Roman"/>
          <w:b/>
        </w:rPr>
        <w:t>No_psng</w:t>
      </w:r>
      <w:proofErr w:type="spellEnd"/>
      <w:r w:rsidRPr="006144DA">
        <w:rPr>
          <w:rFonts w:ascii="Times New Roman" w:hAnsi="Times New Roman" w:cs="Times New Roman"/>
          <w:b/>
        </w:rPr>
        <w:t>:</w:t>
      </w:r>
    </w:p>
    <w:p w14:paraId="500EFABB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&gt; mean(</w:t>
      </w:r>
      <w:proofErr w:type="spellStart"/>
      <w:r w:rsidRPr="006144DA">
        <w:rPr>
          <w:rFonts w:ascii="Times New Roman" w:hAnsi="Times New Roman" w:cs="Times New Roman"/>
        </w:rPr>
        <w:t>dat$no_psng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69B5C9E6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60.04</w:t>
      </w:r>
    </w:p>
    <w:p w14:paraId="7E0F60F5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&gt; </w:t>
      </w:r>
      <w:proofErr w:type="spellStart"/>
      <w:r w:rsidRPr="006144DA">
        <w:rPr>
          <w:rFonts w:ascii="Times New Roman" w:hAnsi="Times New Roman" w:cs="Times New Roman"/>
        </w:rPr>
        <w:t>sd</w:t>
      </w:r>
      <w:proofErr w:type="spellEnd"/>
      <w:r w:rsidRPr="006144DA">
        <w:rPr>
          <w:rFonts w:ascii="Times New Roman" w:hAnsi="Times New Roman" w:cs="Times New Roman"/>
        </w:rPr>
        <w:t>(</w:t>
      </w:r>
      <w:proofErr w:type="spellStart"/>
      <w:r w:rsidRPr="006144DA">
        <w:rPr>
          <w:rFonts w:ascii="Times New Roman" w:hAnsi="Times New Roman" w:cs="Times New Roman"/>
        </w:rPr>
        <w:t>dat$no_psng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2F078021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7.840615</w:t>
      </w:r>
    </w:p>
    <w:p w14:paraId="4DCB45D5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  <w:b/>
        </w:rPr>
      </w:pPr>
      <w:proofErr w:type="spellStart"/>
      <w:r w:rsidRPr="006144DA">
        <w:rPr>
          <w:rFonts w:ascii="Times New Roman" w:hAnsi="Times New Roman" w:cs="Times New Roman"/>
          <w:b/>
        </w:rPr>
        <w:t>speed_ground</w:t>
      </w:r>
      <w:proofErr w:type="spellEnd"/>
    </w:p>
    <w:p w14:paraId="0A42E00A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&gt; mean(</w:t>
      </w:r>
      <w:proofErr w:type="spellStart"/>
      <w:r w:rsidRPr="006144DA">
        <w:rPr>
          <w:rFonts w:ascii="Times New Roman" w:hAnsi="Times New Roman" w:cs="Times New Roman"/>
        </w:rPr>
        <w:t>dat$speed_ground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42998313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79.35776</w:t>
      </w:r>
    </w:p>
    <w:p w14:paraId="16464686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&gt; </w:t>
      </w:r>
      <w:proofErr w:type="spellStart"/>
      <w:r w:rsidRPr="006144DA">
        <w:rPr>
          <w:rFonts w:ascii="Times New Roman" w:hAnsi="Times New Roman" w:cs="Times New Roman"/>
        </w:rPr>
        <w:t>sd</w:t>
      </w:r>
      <w:proofErr w:type="spellEnd"/>
      <w:r w:rsidRPr="006144DA">
        <w:rPr>
          <w:rFonts w:ascii="Times New Roman" w:hAnsi="Times New Roman" w:cs="Times New Roman"/>
        </w:rPr>
        <w:t>(</w:t>
      </w:r>
      <w:proofErr w:type="spellStart"/>
      <w:r w:rsidRPr="006144DA">
        <w:rPr>
          <w:rFonts w:ascii="Times New Roman" w:hAnsi="Times New Roman" w:cs="Times New Roman"/>
        </w:rPr>
        <w:t>dat$speed_ground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210C3542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20.19064</w:t>
      </w:r>
    </w:p>
    <w:p w14:paraId="6C63EFC1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  <w:b/>
        </w:rPr>
      </w:pPr>
      <w:r w:rsidRPr="006144DA">
        <w:rPr>
          <w:rFonts w:ascii="Times New Roman" w:hAnsi="Times New Roman" w:cs="Times New Roman"/>
          <w:b/>
        </w:rPr>
        <w:t xml:space="preserve"> </w:t>
      </w:r>
      <w:proofErr w:type="spellStart"/>
      <w:r w:rsidRPr="006144DA">
        <w:rPr>
          <w:rFonts w:ascii="Times New Roman" w:hAnsi="Times New Roman" w:cs="Times New Roman"/>
          <w:b/>
        </w:rPr>
        <w:t>speed_air</w:t>
      </w:r>
      <w:proofErr w:type="spellEnd"/>
      <w:r w:rsidRPr="006144DA">
        <w:rPr>
          <w:rFonts w:ascii="Times New Roman" w:hAnsi="Times New Roman" w:cs="Times New Roman"/>
          <w:b/>
        </w:rPr>
        <w:t xml:space="preserve"> </w:t>
      </w:r>
    </w:p>
    <w:p w14:paraId="50F1A397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proofErr w:type="spellStart"/>
      <w:r w:rsidRPr="006144DA">
        <w:rPr>
          <w:rFonts w:ascii="Times New Roman" w:hAnsi="Times New Roman" w:cs="Times New Roman"/>
        </w:rPr>
        <w:t>speed_air</w:t>
      </w:r>
      <w:proofErr w:type="spellEnd"/>
      <w:r w:rsidRPr="006144DA">
        <w:rPr>
          <w:rFonts w:ascii="Times New Roman" w:hAnsi="Times New Roman" w:cs="Times New Roman"/>
        </w:rPr>
        <w:t xml:space="preserve"> has some NA values, used na.rm=t to remove not </w:t>
      </w:r>
      <w:proofErr w:type="spellStart"/>
      <w:r w:rsidRPr="006144DA">
        <w:rPr>
          <w:rFonts w:ascii="Times New Roman" w:hAnsi="Times New Roman" w:cs="Times New Roman"/>
        </w:rPr>
        <w:t>availables</w:t>
      </w:r>
      <w:proofErr w:type="spellEnd"/>
      <w:r w:rsidRPr="006144DA">
        <w:rPr>
          <w:rFonts w:ascii="Times New Roman" w:hAnsi="Times New Roman" w:cs="Times New Roman"/>
        </w:rPr>
        <w:t xml:space="preserve"> </w:t>
      </w:r>
    </w:p>
    <w:p w14:paraId="611DC805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&gt; </w:t>
      </w:r>
      <w:proofErr w:type="gramStart"/>
      <w:r w:rsidRPr="006144DA">
        <w:rPr>
          <w:rFonts w:ascii="Times New Roman" w:hAnsi="Times New Roman" w:cs="Times New Roman"/>
        </w:rPr>
        <w:t>mean(</w:t>
      </w:r>
      <w:proofErr w:type="spellStart"/>
      <w:proofErr w:type="gramEnd"/>
      <w:r w:rsidRPr="006144DA">
        <w:rPr>
          <w:rFonts w:ascii="Times New Roman" w:hAnsi="Times New Roman" w:cs="Times New Roman"/>
        </w:rPr>
        <w:t>dat</w:t>
      </w:r>
      <w:proofErr w:type="spellEnd"/>
      <w:r w:rsidRPr="006144DA">
        <w:rPr>
          <w:rFonts w:ascii="Times New Roman" w:hAnsi="Times New Roman" w:cs="Times New Roman"/>
        </w:rPr>
        <w:t>$ speed_air,na.rm=T)</w:t>
      </w:r>
    </w:p>
    <w:p w14:paraId="4E8F64CC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102.0379</w:t>
      </w:r>
    </w:p>
    <w:p w14:paraId="6E1ABF0C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6144DA">
        <w:rPr>
          <w:rFonts w:ascii="Times New Roman" w:hAnsi="Times New Roman" w:cs="Times New Roman"/>
        </w:rPr>
        <w:t>sd</w:t>
      </w:r>
      <w:proofErr w:type="spellEnd"/>
      <w:r w:rsidRPr="006144DA">
        <w:rPr>
          <w:rFonts w:ascii="Times New Roman" w:hAnsi="Times New Roman" w:cs="Times New Roman"/>
        </w:rPr>
        <w:t>(</w:t>
      </w:r>
      <w:proofErr w:type="spellStart"/>
      <w:proofErr w:type="gramEnd"/>
      <w:r w:rsidRPr="006144DA">
        <w:rPr>
          <w:rFonts w:ascii="Times New Roman" w:hAnsi="Times New Roman" w:cs="Times New Roman"/>
        </w:rPr>
        <w:t>dat</w:t>
      </w:r>
      <w:proofErr w:type="spellEnd"/>
      <w:r w:rsidRPr="006144DA">
        <w:rPr>
          <w:rFonts w:ascii="Times New Roman" w:hAnsi="Times New Roman" w:cs="Times New Roman"/>
        </w:rPr>
        <w:t>$ speed_air,na.rm=T)</w:t>
      </w:r>
    </w:p>
    <w:p w14:paraId="13202081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10.3253</w:t>
      </w:r>
      <w:r w:rsidRPr="006144DA">
        <w:rPr>
          <w:rFonts w:ascii="Times New Roman" w:hAnsi="Times New Roman" w:cs="Times New Roman"/>
        </w:rPr>
        <w:t xml:space="preserve">      </w:t>
      </w:r>
    </w:p>
    <w:p w14:paraId="528BB321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  <w:b/>
        </w:rPr>
      </w:pPr>
      <w:r w:rsidRPr="006144DA">
        <w:rPr>
          <w:rFonts w:ascii="Times New Roman" w:hAnsi="Times New Roman" w:cs="Times New Roman"/>
          <w:b/>
        </w:rPr>
        <w:t xml:space="preserve">  height        </w:t>
      </w:r>
    </w:p>
    <w:p w14:paraId="5463D0A7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&gt; mean(</w:t>
      </w:r>
      <w:proofErr w:type="spellStart"/>
      <w:r w:rsidRPr="006144DA">
        <w:rPr>
          <w:rFonts w:ascii="Times New Roman" w:hAnsi="Times New Roman" w:cs="Times New Roman"/>
        </w:rPr>
        <w:t>dat$height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14488471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29.75949</w:t>
      </w:r>
    </w:p>
    <w:p w14:paraId="3D0D9A80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&gt; </w:t>
      </w:r>
      <w:proofErr w:type="spellStart"/>
      <w:r w:rsidRPr="006144DA">
        <w:rPr>
          <w:rFonts w:ascii="Times New Roman" w:hAnsi="Times New Roman" w:cs="Times New Roman"/>
        </w:rPr>
        <w:t>sd</w:t>
      </w:r>
      <w:proofErr w:type="spellEnd"/>
      <w:r w:rsidRPr="006144DA">
        <w:rPr>
          <w:rFonts w:ascii="Times New Roman" w:hAnsi="Times New Roman" w:cs="Times New Roman"/>
        </w:rPr>
        <w:t>(</w:t>
      </w:r>
      <w:proofErr w:type="spellStart"/>
      <w:r w:rsidRPr="006144DA">
        <w:rPr>
          <w:rFonts w:ascii="Times New Roman" w:hAnsi="Times New Roman" w:cs="Times New Roman"/>
        </w:rPr>
        <w:t>dat$height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4DECE3DC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10.04644</w:t>
      </w:r>
    </w:p>
    <w:p w14:paraId="13EE5414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  <w:b/>
        </w:rPr>
      </w:pPr>
      <w:r w:rsidRPr="006144DA">
        <w:rPr>
          <w:rFonts w:ascii="Times New Roman" w:hAnsi="Times New Roman" w:cs="Times New Roman"/>
          <w:b/>
        </w:rPr>
        <w:t xml:space="preserve">  pitch</w:t>
      </w:r>
    </w:p>
    <w:p w14:paraId="391C3EFC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&gt; mean(</w:t>
      </w:r>
      <w:proofErr w:type="spellStart"/>
      <w:r w:rsidRPr="006144DA">
        <w:rPr>
          <w:rFonts w:ascii="Times New Roman" w:hAnsi="Times New Roman" w:cs="Times New Roman"/>
        </w:rPr>
        <w:t>dat$pitch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0BA91A79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4.170417</w:t>
      </w:r>
    </w:p>
    <w:p w14:paraId="71694E06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 xml:space="preserve">&gt; </w:t>
      </w:r>
      <w:proofErr w:type="spellStart"/>
      <w:r w:rsidRPr="006144DA">
        <w:rPr>
          <w:rFonts w:ascii="Times New Roman" w:hAnsi="Times New Roman" w:cs="Times New Roman"/>
        </w:rPr>
        <w:t>sd</w:t>
      </w:r>
      <w:proofErr w:type="spellEnd"/>
      <w:r w:rsidRPr="006144DA">
        <w:rPr>
          <w:rFonts w:ascii="Times New Roman" w:hAnsi="Times New Roman" w:cs="Times New Roman"/>
        </w:rPr>
        <w:t>(</w:t>
      </w:r>
      <w:proofErr w:type="spellStart"/>
      <w:r w:rsidRPr="006144DA">
        <w:rPr>
          <w:rFonts w:ascii="Times New Roman" w:hAnsi="Times New Roman" w:cs="Times New Roman"/>
        </w:rPr>
        <w:t>dat$pitch</w:t>
      </w:r>
      <w:proofErr w:type="spellEnd"/>
      <w:r w:rsidRPr="006144DA">
        <w:rPr>
          <w:rFonts w:ascii="Times New Roman" w:hAnsi="Times New Roman" w:cs="Times New Roman"/>
        </w:rPr>
        <w:t>)</w:t>
      </w:r>
    </w:p>
    <w:p w14:paraId="6FE3339D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</w:rPr>
        <w:t>[1] 0.49442</w:t>
      </w:r>
    </w:p>
    <w:p w14:paraId="7A3FFC8D" w14:textId="77777777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03C8AA6F" w14:textId="6D0A3F86" w:rsidR="00244E94" w:rsidRPr="006144DA" w:rsidRDefault="00244E94" w:rsidP="00244E94">
      <w:pPr>
        <w:tabs>
          <w:tab w:val="left" w:pos="1040"/>
        </w:tabs>
        <w:rPr>
          <w:rFonts w:ascii="Times New Roman" w:hAnsi="Times New Roman" w:cs="Times New Roman"/>
          <w:b/>
        </w:rPr>
      </w:pPr>
      <w:r w:rsidRPr="006144DA">
        <w:rPr>
          <w:rFonts w:ascii="Times New Roman" w:hAnsi="Times New Roman" w:cs="Times New Roman"/>
          <w:b/>
        </w:rPr>
        <w:t xml:space="preserve">5. </w:t>
      </w:r>
      <w:r w:rsidR="00A569A4" w:rsidRPr="006144DA">
        <w:rPr>
          <w:rFonts w:ascii="Times New Roman" w:hAnsi="Times New Roman" w:cs="Times New Roman"/>
          <w:b/>
        </w:rPr>
        <w:t>Histograms</w:t>
      </w:r>
    </w:p>
    <w:p w14:paraId="3D33F2F0" w14:textId="77777777" w:rsidR="00A569A4" w:rsidRPr="006144DA" w:rsidRDefault="00A569A4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1006B995" w14:textId="77777777" w:rsidR="00A569A4" w:rsidRPr="006144DA" w:rsidRDefault="00A569A4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443F0584" w14:textId="2AE10CA7" w:rsidR="00244E94" w:rsidRPr="006144DA" w:rsidRDefault="00A569A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F1D9A68" wp14:editId="41D531B7">
            <wp:extent cx="5930900" cy="4203700"/>
            <wp:effectExtent l="0" t="0" r="12700" b="12700"/>
            <wp:docPr id="1" name="Picture 1" descr="../../../../../../Desktop/Screen%20Shot%202015-10-03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5-10-03%20at%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2DF9" w14:textId="77777777" w:rsidR="00A569A4" w:rsidRPr="006144DA" w:rsidRDefault="00A569A4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598371FD" w14:textId="77777777" w:rsidR="00A569A4" w:rsidRPr="006144DA" w:rsidRDefault="00A569A4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22B8CA28" w14:textId="4146627B" w:rsidR="00A569A4" w:rsidRPr="006144DA" w:rsidRDefault="00A569A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2219CD3F" wp14:editId="273BEED6">
            <wp:extent cx="5943600" cy="3517900"/>
            <wp:effectExtent l="0" t="0" r="0" b="12700"/>
            <wp:docPr id="2" name="Picture 2" descr="../../../../../../Desktop/Screen%20Shot%202015-10-03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5-10-03%20at%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E140" w14:textId="77777777" w:rsidR="00A569A4" w:rsidRPr="006144DA" w:rsidRDefault="00A569A4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083EDAD4" w14:textId="387BA009" w:rsidR="00A569A4" w:rsidRPr="006144DA" w:rsidRDefault="00A569A4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90F5036" wp14:editId="1ABF5063">
            <wp:extent cx="5943600" cy="3530600"/>
            <wp:effectExtent l="0" t="0" r="0" b="0"/>
            <wp:docPr id="3" name="Picture 3" descr="../../../../../../Desktop/Screen%20Shot%202015-10-03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5-10-03%20at%2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4A57" w14:textId="77777777" w:rsidR="00A569A4" w:rsidRPr="006144DA" w:rsidRDefault="00A569A4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39B36847" w14:textId="3D66461A" w:rsidR="00A569A4" w:rsidRPr="006144DA" w:rsidRDefault="0027169A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43A6AA90" wp14:editId="71D61811">
            <wp:extent cx="5943600" cy="3581400"/>
            <wp:effectExtent l="0" t="0" r="0" b="0"/>
            <wp:docPr id="5" name="Picture 5" descr="../../../../../../Desktop/Screen%20Shot%202015-10-03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5-10-03%20at%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2C17" w14:textId="77777777" w:rsidR="0027169A" w:rsidRPr="006144DA" w:rsidRDefault="0027169A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5D541D42" w14:textId="7712476A" w:rsidR="0027169A" w:rsidRPr="006144DA" w:rsidRDefault="0027169A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A0122C8" wp14:editId="6302A21E">
            <wp:extent cx="5943600" cy="3543300"/>
            <wp:effectExtent l="0" t="0" r="0" b="12700"/>
            <wp:docPr id="6" name="Picture 6" descr="../../../../../../Desktop/Screen%20Shot%202015-10-03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15-10-03%20at%2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AAA4" w14:textId="77777777" w:rsidR="0027169A" w:rsidRPr="006144DA" w:rsidRDefault="0027169A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04C67C90" w14:textId="117BED23" w:rsidR="0027169A" w:rsidRPr="006144DA" w:rsidRDefault="0027169A" w:rsidP="00244E94">
      <w:pPr>
        <w:tabs>
          <w:tab w:val="left" w:pos="1040"/>
        </w:tabs>
        <w:rPr>
          <w:rFonts w:ascii="Times New Roman" w:hAnsi="Times New Roman" w:cs="Times New Roman"/>
        </w:rPr>
      </w:pPr>
      <w:r w:rsidRPr="006144DA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5D499E7F" wp14:editId="074C3438">
            <wp:extent cx="5943600" cy="3530600"/>
            <wp:effectExtent l="0" t="0" r="0" b="0"/>
            <wp:docPr id="7" name="Picture 7" descr="../../../../../../Desktop/Screen%20Shot%202015-10-03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15-10-03%20at%2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124F" w14:textId="77777777" w:rsidR="0027169A" w:rsidRPr="006144DA" w:rsidRDefault="0027169A" w:rsidP="00244E94">
      <w:pPr>
        <w:tabs>
          <w:tab w:val="left" w:pos="1040"/>
        </w:tabs>
        <w:rPr>
          <w:rFonts w:ascii="Times New Roman" w:hAnsi="Times New Roman" w:cs="Times New Roman"/>
        </w:rPr>
      </w:pPr>
    </w:p>
    <w:p w14:paraId="268314C2" w14:textId="5C5F631E" w:rsidR="0027169A" w:rsidRPr="006144DA" w:rsidRDefault="0027169A" w:rsidP="00244E94">
      <w:pPr>
        <w:tabs>
          <w:tab w:val="left" w:pos="1040"/>
        </w:tabs>
        <w:rPr>
          <w:rFonts w:ascii="Times New Roman" w:hAnsi="Times New Roman" w:cs="Times New Roman"/>
          <w:b/>
        </w:rPr>
      </w:pPr>
      <w:r w:rsidRPr="006144DA">
        <w:rPr>
          <w:rFonts w:ascii="Times New Roman" w:hAnsi="Times New Roman" w:cs="Times New Roman"/>
          <w:b/>
        </w:rPr>
        <w:t xml:space="preserve">6.Missing Values </w:t>
      </w:r>
    </w:p>
    <w:p w14:paraId="669357C1" w14:textId="77777777" w:rsidR="0027169A" w:rsidRPr="006144DA" w:rsidRDefault="0027169A" w:rsidP="0027169A">
      <w:pPr>
        <w:tabs>
          <w:tab w:val="left" w:pos="1040"/>
        </w:tabs>
        <w:rPr>
          <w:rFonts w:ascii="Times New Roman" w:hAnsi="Times New Roman" w:cs="Times New Roman"/>
          <w:sz w:val="20"/>
          <w:szCs w:val="20"/>
        </w:rPr>
      </w:pPr>
      <w:r w:rsidRPr="006144DA">
        <w:rPr>
          <w:rFonts w:ascii="Times New Roman" w:hAnsi="Times New Roman" w:cs="Times New Roman"/>
          <w:sz w:val="20"/>
          <w:szCs w:val="20"/>
        </w:rPr>
        <w:t>summary(</w:t>
      </w:r>
      <w:proofErr w:type="spellStart"/>
      <w:r w:rsidRPr="006144DA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Pr="006144DA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69A" w:rsidRPr="006144DA" w14:paraId="65F207CB" w14:textId="77777777" w:rsidTr="0027169A">
        <w:tc>
          <w:tcPr>
            <w:tcW w:w="9350" w:type="dxa"/>
          </w:tcPr>
          <w:p w14:paraId="10354057" w14:textId="62669B97" w:rsidR="0027169A" w:rsidRPr="006144DA" w:rsidRDefault="0027169A" w:rsidP="00AB1504">
            <w:pPr>
              <w:tabs>
                <w:tab w:val="left" w:pos="10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type        duration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>no_psng</w:t>
            </w:r>
            <w:proofErr w:type="spellEnd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>speed_ground</w:t>
            </w:r>
            <w:proofErr w:type="spellEnd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>speed_air</w:t>
            </w:r>
            <w:proofErr w:type="spellEnd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height           pitch      </w:t>
            </w:r>
          </w:p>
        </w:tc>
      </w:tr>
      <w:tr w:rsidR="0027169A" w:rsidRPr="006144DA" w14:paraId="5DACE9BA" w14:textId="77777777" w:rsidTr="0027169A">
        <w:tc>
          <w:tcPr>
            <w:tcW w:w="9350" w:type="dxa"/>
          </w:tcPr>
          <w:p w14:paraId="1121EDCF" w14:textId="156BE199" w:rsidR="0027169A" w:rsidRPr="006144DA" w:rsidRDefault="0027169A" w:rsidP="00AB1504">
            <w:pPr>
              <w:tabs>
                <w:tab w:val="left" w:pos="10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Airbus:400   </w:t>
            </w:r>
            <w:proofErr w:type="gramStart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Min.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-21.39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Min.   :37.00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Min. </w:t>
            </w:r>
            <w:proofErr w:type="gramStart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23.40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Min.   : 90.13   Min.   </w:t>
            </w:r>
            <w:proofErr w:type="gramStart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>:-</w:t>
            </w:r>
            <w:proofErr w:type="gramEnd"/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1.366   Min.   :2.654  </w:t>
            </w:r>
          </w:p>
        </w:tc>
      </w:tr>
      <w:tr w:rsidR="0027169A" w:rsidRPr="006144DA" w14:paraId="10AFAD9D" w14:textId="77777777" w:rsidTr="0027169A">
        <w:tc>
          <w:tcPr>
            <w:tcW w:w="9350" w:type="dxa"/>
          </w:tcPr>
          <w:p w14:paraId="4D8F6201" w14:textId="66BA7A14" w:rsidR="0027169A" w:rsidRPr="006144DA" w:rsidRDefault="0027169A" w:rsidP="00AB1504">
            <w:pPr>
              <w:tabs>
                <w:tab w:val="left" w:pos="10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Boeing:400   1st Qu.:115.80   1st Qu.:55.00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1st Qu.: 65.55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1st Qu.: 94.72   1st Qu.:23.143   1st Qu.:3.853  </w:t>
            </w:r>
          </w:p>
        </w:tc>
      </w:tr>
      <w:tr w:rsidR="0027169A" w:rsidRPr="006144DA" w14:paraId="36962562" w14:textId="77777777" w:rsidTr="0027169A">
        <w:tc>
          <w:tcPr>
            <w:tcW w:w="9350" w:type="dxa"/>
          </w:tcPr>
          <w:p w14:paraId="3EA40D11" w14:textId="77777777" w:rsidR="0027169A" w:rsidRPr="006144DA" w:rsidRDefault="0027169A" w:rsidP="00AB1504">
            <w:pPr>
              <w:tabs>
                <w:tab w:val="left" w:pos="10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Median :150.40   Median :60.00   Median : 79.60   Median : 98.36   Median :29.944   Median :4.151  </w:t>
            </w:r>
          </w:p>
        </w:tc>
      </w:tr>
      <w:tr w:rsidR="0027169A" w:rsidRPr="006144DA" w14:paraId="5BF603B8" w14:textId="77777777" w:rsidTr="0027169A">
        <w:tc>
          <w:tcPr>
            <w:tcW w:w="9350" w:type="dxa"/>
          </w:tcPr>
          <w:p w14:paraId="39250322" w14:textId="1AEA46C1" w:rsidR="0027169A" w:rsidRPr="006144DA" w:rsidRDefault="0027169A" w:rsidP="00AB1504">
            <w:pPr>
              <w:tabs>
                <w:tab w:val="left" w:pos="10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Mean   :149.17   Mean   :60.04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Mean   : 79.36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Mean   :102.04   Mean   :29.759   Mean   :4.170  </w:t>
            </w:r>
          </w:p>
        </w:tc>
      </w:tr>
      <w:tr w:rsidR="0027169A" w:rsidRPr="006144DA" w14:paraId="0D45BF55" w14:textId="77777777" w:rsidTr="0027169A">
        <w:tc>
          <w:tcPr>
            <w:tcW w:w="9350" w:type="dxa"/>
          </w:tcPr>
          <w:p w14:paraId="07F997EB" w14:textId="28A92CC3" w:rsidR="0027169A" w:rsidRPr="006144DA" w:rsidRDefault="0027169A" w:rsidP="00AB1504">
            <w:pPr>
              <w:tabs>
                <w:tab w:val="left" w:pos="10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3rd Qu.:182.81   3rd Qu.:65.00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3rd Qu.: 93.61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3rd Qu.:107.42   3rd Qu.:36.367   3rd Qu.:4.494  </w:t>
            </w:r>
          </w:p>
        </w:tc>
      </w:tr>
      <w:tr w:rsidR="0027169A" w:rsidRPr="006144DA" w14:paraId="24A71CC4" w14:textId="77777777" w:rsidTr="0027169A">
        <w:tc>
          <w:tcPr>
            <w:tcW w:w="9350" w:type="dxa"/>
          </w:tcPr>
          <w:p w14:paraId="47C9D2C1" w14:textId="7D26F5B9" w:rsidR="0027169A" w:rsidRPr="006144DA" w:rsidRDefault="0027169A" w:rsidP="00AB1504">
            <w:pPr>
              <w:tabs>
                <w:tab w:val="left" w:pos="10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Max.   :314.35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Max.   :84.00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Max.   :149.42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Max.   :148.73   Max.   :61.206   Max.   :5.911  </w:t>
            </w:r>
          </w:p>
        </w:tc>
      </w:tr>
      <w:tr w:rsidR="0027169A" w:rsidRPr="006144DA" w14:paraId="47DBF2C1" w14:textId="77777777" w:rsidTr="0027169A">
        <w:tc>
          <w:tcPr>
            <w:tcW w:w="9350" w:type="dxa"/>
          </w:tcPr>
          <w:p w14:paraId="3A075F33" w14:textId="77777777" w:rsidR="0027169A" w:rsidRPr="006144DA" w:rsidRDefault="0027169A" w:rsidP="00AB1504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</w:t>
            </w:r>
            <w:r w:rsidRPr="006144DA">
              <w:rPr>
                <w:rFonts w:ascii="Times New Roman" w:hAnsi="Times New Roman" w:cs="Times New Roman"/>
                <w:sz w:val="20"/>
                <w:szCs w:val="20"/>
              </w:rPr>
              <w:t xml:space="preserve">   NA's   :548</w:t>
            </w:r>
            <w:r w:rsidRPr="006144DA">
              <w:rPr>
                <w:rFonts w:ascii="Times New Roman" w:hAnsi="Times New Roman" w:cs="Times New Roman"/>
              </w:rPr>
              <w:t xml:space="preserve">    </w:t>
            </w:r>
          </w:p>
        </w:tc>
      </w:tr>
    </w:tbl>
    <w:p w14:paraId="1ED13EB5" w14:textId="600DE5C9" w:rsidR="0027169A" w:rsidRPr="006144DA" w:rsidRDefault="0027169A" w:rsidP="0027169A">
      <w:pPr>
        <w:tabs>
          <w:tab w:val="left" w:pos="1040"/>
        </w:tabs>
        <w:rPr>
          <w:rFonts w:ascii="Times New Roman" w:hAnsi="Times New Roman" w:cs="Times New Roman"/>
        </w:rPr>
      </w:pPr>
    </w:p>
    <w:p w14:paraId="5AADC5F2" w14:textId="2F120E54" w:rsidR="0027169A" w:rsidRPr="006144DA" w:rsidRDefault="0027169A" w:rsidP="0027169A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  <w:r w:rsidRPr="006144DA">
        <w:rPr>
          <w:rFonts w:ascii="Times New Roman" w:hAnsi="Times New Roman" w:cs="Times New Roman"/>
          <w:sz w:val="24"/>
          <w:szCs w:val="24"/>
        </w:rPr>
        <w:t xml:space="preserve">From the above table, it shows that there 548 not available values for </w:t>
      </w:r>
      <w:proofErr w:type="spellStart"/>
      <w:r w:rsidRPr="006144DA">
        <w:rPr>
          <w:rFonts w:ascii="Times New Roman" w:hAnsi="Times New Roman" w:cs="Times New Roman"/>
          <w:sz w:val="24"/>
          <w:szCs w:val="24"/>
        </w:rPr>
        <w:t>speed_air</w:t>
      </w:r>
      <w:proofErr w:type="spellEnd"/>
      <w:r w:rsidRPr="006144DA">
        <w:rPr>
          <w:rFonts w:ascii="Times New Roman" w:hAnsi="Times New Roman" w:cs="Times New Roman"/>
          <w:sz w:val="24"/>
          <w:szCs w:val="24"/>
        </w:rPr>
        <w:t xml:space="preserve">. To explore the data, </w:t>
      </w:r>
      <w:proofErr w:type="gramStart"/>
      <w:r w:rsidRPr="006144DA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6144DA">
        <w:rPr>
          <w:rFonts w:ascii="Times New Roman" w:hAnsi="Times New Roman" w:cs="Times New Roman"/>
          <w:sz w:val="24"/>
          <w:szCs w:val="24"/>
        </w:rPr>
        <w:t xml:space="preserve"> use summary to display the results. </w:t>
      </w:r>
    </w:p>
    <w:p w14:paraId="62BC672F" w14:textId="77777777" w:rsidR="0027169A" w:rsidRPr="006144DA" w:rsidRDefault="0027169A" w:rsidP="0027169A">
      <w:pPr>
        <w:tabs>
          <w:tab w:val="left" w:pos="1040"/>
        </w:tabs>
        <w:rPr>
          <w:rFonts w:ascii="Times New Roman" w:hAnsi="Times New Roman" w:cs="Times New Roman"/>
          <w:sz w:val="24"/>
          <w:szCs w:val="24"/>
        </w:rPr>
      </w:pPr>
    </w:p>
    <w:p w14:paraId="70CF5887" w14:textId="5609E727" w:rsidR="0027169A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842D27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is.na(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dat$speed_air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) gives the missing values as True and remaining false.</w:t>
      </w:r>
    </w:p>
    <w:p w14:paraId="675F81F8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84761FD" w14:textId="77777777" w:rsidR="00915501" w:rsidRPr="006144DA" w:rsidRDefault="00915501" w:rsidP="00842D27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  <w:t>Q</w:t>
      </w:r>
      <w:r w:rsidR="00842D27" w:rsidRPr="006144DA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  <w:t>7</w:t>
      </w:r>
    </w:p>
    <w:p w14:paraId="4D6E0F1A" w14:textId="63C726FB" w:rsidR="00842D27" w:rsidRPr="006144DA" w:rsidRDefault="00915501" w:rsidP="00842D27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Ans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:</w:t>
      </w:r>
      <w:r w:rsidR="00842D27" w:rsidRPr="006144DA">
        <w:rPr>
          <w:rFonts w:ascii="Times New Roman" w:eastAsia="Times New Roman" w:hAnsi="Times New Roman" w:cs="Times New Roman"/>
        </w:rPr>
        <w:t xml:space="preserve"> </w:t>
      </w:r>
      <w:r w:rsidR="00842D27"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speed of the air flow (defined as the difference between </w:t>
      </w:r>
      <w:proofErr w:type="spellStart"/>
      <w:r w:rsidR="00842D27"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speed_ground</w:t>
      </w:r>
      <w:proofErr w:type="spellEnd"/>
      <w:r w:rsidR="00842D27"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</w:t>
      </w:r>
      <w:proofErr w:type="spellStart"/>
      <w:r w:rsidR="00842D27"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speed_air</w:t>
      </w:r>
      <w:proofErr w:type="spellEnd"/>
      <w:r w:rsidR="00842D27"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).</w:t>
      </w:r>
    </w:p>
    <w:p w14:paraId="54F597C3" w14:textId="59BA5E8F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&gt;airflow=(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dat$speed_air-speed_ground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);</w:t>
      </w:r>
    </w:p>
    <w:p w14:paraId="2C17B445" w14:textId="3B751DF3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lastRenderedPageBreak/>
        <w:t>&gt;mean(airflow,na.rm=T)</w:t>
      </w:r>
    </w:p>
    <w:p w14:paraId="5DCA7847" w14:textId="5B9C87EA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[1] 0.08395205</w:t>
      </w:r>
    </w:p>
    <w:p w14:paraId="1F16F699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9C4608B" w14:textId="77777777" w:rsidR="00915501" w:rsidRDefault="00915501" w:rsidP="00842D27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  <w:t>Q8)</w:t>
      </w:r>
    </w:p>
    <w:p w14:paraId="04CE7B46" w14:textId="77777777" w:rsidR="006144DA" w:rsidRPr="006144DA" w:rsidRDefault="006144DA" w:rsidP="00842D27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</w:p>
    <w:p w14:paraId="6B6C17D0" w14:textId="3357FEC4" w:rsidR="00915501" w:rsidRPr="006144DA" w:rsidRDefault="00915501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Ans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:</w:t>
      </w:r>
    </w:p>
    <w:p w14:paraId="32A1B59C" w14:textId="2CDA7EE6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hAnsi="Times New Roman" w:cs="Times New Roman"/>
        </w:rPr>
        <w:t xml:space="preserve"> </w:t>
      </w: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sum(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dat$duration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&lt;40)</w:t>
      </w:r>
    </w:p>
    <w:p w14:paraId="4EFF1636" w14:textId="00C0FB84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[1] 9</w:t>
      </w:r>
    </w:p>
    <w:p w14:paraId="1CC6BDBC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F6988A9" w14:textId="17168EE8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totally there are 9 flights whose duration less than 40.</w:t>
      </w:r>
    </w:p>
    <w:p w14:paraId="5EAC67CA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7752642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D758033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dat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dat$duration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&lt;40,]</w:t>
      </w:r>
    </w:p>
    <w:p w14:paraId="6FC3EF9A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     type   duration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no_psng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speed_ground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speed_air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   height    pitch</w:t>
      </w:r>
    </w:p>
    <w:p w14:paraId="4ACBE74C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26  Boeing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 -3.630527      57     69.70764        NA 32.184000 3.737644</w:t>
      </w:r>
    </w:p>
    <w:p w14:paraId="0B752E4C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130 Airbus -21.389093      57     75.04745        NA 24.644355 3.635539</w:t>
      </w:r>
    </w:p>
    <w:p w14:paraId="297DCB5D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318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Airbus  18.017157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     53     98.20148  98.42889 27.065475 3.962545</w:t>
      </w:r>
    </w:p>
    <w:p w14:paraId="59EF79A3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363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Boeing  -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1.225362      62     83.25273        NA  7.218443 3.898639</w:t>
      </w:r>
    </w:p>
    <w:p w14:paraId="531A4DA9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364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Airbus  32.559910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     60     58.54371        NA 35.432061 4.215479</w:t>
      </w:r>
    </w:p>
    <w:p w14:paraId="3322385E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377 Boeing   9.590482      70    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97.80262  97.57404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45.108303 3.969965</w:t>
      </w:r>
    </w:p>
    <w:p w14:paraId="42D93E2C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598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Airbus  24.525263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     52     70.48631        NA 23.919686 4.440839</w:t>
      </w:r>
    </w:p>
    <w:p w14:paraId="2332F787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640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Airbus  16.582249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     60    106.29541 104.96263 40.915652 4.784315</w:t>
      </w:r>
    </w:p>
    <w:p w14:paraId="5087B2DE" w14:textId="754EABD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725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Airbus  28.487486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     48     32.03438        NA 25.354042 4.487389</w:t>
      </w:r>
    </w:p>
    <w:p w14:paraId="444992DC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593D671" w14:textId="77777777" w:rsidR="00842D27" w:rsidRPr="006144DA" w:rsidRDefault="00842D27" w:rsidP="00842D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D43E854" w14:textId="5D1B7578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There are 6 flights whose heights is less than 6</w:t>
      </w:r>
    </w:p>
    <w:p w14:paraId="5B617F71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sum(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dat$height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&lt;6)</w:t>
      </w:r>
    </w:p>
    <w:p w14:paraId="239682B2" w14:textId="4662F063" w:rsidR="00842D27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[1] 6</w:t>
      </w:r>
    </w:p>
    <w:p w14:paraId="5CACD3BD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1765AC8" w14:textId="34856A7F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Removing observations whose duration &lt;40 and height &lt;6</w:t>
      </w:r>
    </w:p>
    <w:p w14:paraId="7D535AAF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BE87697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&gt; temp=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dat</w:t>
      </w:r>
      <w:proofErr w:type="spellEnd"/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[!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dat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$duration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&lt;40,]</w:t>
      </w:r>
    </w:p>
    <w:p w14:paraId="01CADB09" w14:textId="601A5EC3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&gt; temp=temp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[!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temp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$height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&lt;6,]</w:t>
      </w:r>
    </w:p>
    <w:p w14:paraId="6EB24BDC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9EFAC2F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summary(temp)</w:t>
      </w:r>
    </w:p>
    <w:p w14:paraId="0AAD6EDA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type        duration        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no_psng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speed_ground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speed_air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height          pitch      </w:t>
      </w:r>
    </w:p>
    <w:p w14:paraId="3A826AA0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Airbus:391   Min.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40.38   Min.   :37.00   Min.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23.40   Min.   : 90.13   Min.   : 6.20   Min.   :2.654  </w:t>
      </w:r>
    </w:p>
    <w:p w14:paraId="38415644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Boeing:394   1st Qu.:116.96   1st Qu.:55.00   1st Qu.: 65.08   1st Qu.: 94.59   1st Qu.:23.21   1st Qu.:3.852  </w:t>
      </w:r>
    </w:p>
    <w:p w14:paraId="3D9735E3" w14:textId="03372A7A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Median :151.80   Median :60.00  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Median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79.56   Median : 98.36   Median :30.16   Median :4.152  </w:t>
      </w:r>
    </w:p>
    <w:p w14:paraId="6CFB0E5E" w14:textId="76654570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Mean   :151.00   Mean   :60.08   Mean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79.33   Mean   :102.10   Mean   :29.97   Mean   :4.171  </w:t>
      </w:r>
    </w:p>
    <w:p w14:paraId="7663223C" w14:textId="1133F5F9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3rd Qu.:183.25   3rd Qu.:65.00   3rd Qu.: 93.56   3rd Qu.:107.46   3rd Qu.:36.49   3rd Qu.:4.497  </w:t>
      </w:r>
    </w:p>
    <w:p w14:paraId="54253BD3" w14:textId="11701D70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Max.   :314.35   Max.   :84.00   Max.   :149.42   Max.   :148.73   Max.   :61.21   Max.   :5.911  </w:t>
      </w:r>
    </w:p>
    <w:p w14:paraId="49151BC6" w14:textId="15260C36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                                   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        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NA's   :539   </w:t>
      </w:r>
    </w:p>
    <w:p w14:paraId="51D5700E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0438B489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3829E66" w14:textId="77777777" w:rsidR="00915501" w:rsidRPr="006144DA" w:rsidRDefault="00915501" w:rsidP="00915501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Q9) Divide the cleaned data set (as obtained in Step 8) into two subsets: Airbus and Boeing.</w:t>
      </w:r>
    </w:p>
    <w:p w14:paraId="0E72B162" w14:textId="0CFE7BE5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&gt;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airbusdataset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=temp[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temp$type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=="Airbus",]</w:t>
      </w:r>
    </w:p>
    <w:p w14:paraId="1F10E43B" w14:textId="375BBC3D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&gt;</w:t>
      </w: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summary(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airbusdataset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)</w:t>
      </w:r>
    </w:p>
    <w:p w14:paraId="55514368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  </w:t>
      </w:r>
    </w:p>
    <w:p w14:paraId="2415407F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5E581BC1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752DB039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74CE773C" w14:textId="7777777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66105C36" w14:textId="3F75C2AA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type     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duration   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no_psng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speed_ground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speed_air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height          pitch      </w:t>
      </w:r>
    </w:p>
    <w:p w14:paraId="1CAE66F9" w14:textId="5631617C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Airbus:391   Min.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40.85   Min.   :37.0   Min.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26.64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Min.   : 90.17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Min.   : 6.20   Min.   :2.700  </w:t>
      </w:r>
    </w:p>
    <w:p w14:paraId="69B132C0" w14:textId="71940283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Boeing:  0   1st Qu.:121.43   1st Qu.:55.0   1st Qu.: 66.57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1st Qu.: 94.98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1st Qu.:22.43   1st Qu.:3.841  </w:t>
      </w:r>
    </w:p>
    <w:p w14:paraId="4DF4D6DA" w14:textId="437B29D3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Median :149.23   Median :60.0  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Median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79.56   Median : 98.97   Median :29.74   Median :4.146  </w:t>
      </w:r>
    </w:p>
    <w:p w14:paraId="44E340A3" w14:textId="38F35BC7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Mean   :152.09   Mean   :60.4   Mean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79.86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Mean   :102.37   Mean   :29.65   Mean   :4.177  </w:t>
      </w:r>
    </w:p>
    <w:p w14:paraId="5D338614" w14:textId="11D261C4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3rd Qu.:184.09   3rd Qu.:65.0   3rd Qu.: 93.57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3rd Qu.:107.95   3rd Qu.:36.56   3rd Qu.:4.516  </w:t>
      </w:r>
    </w:p>
    <w:p w14:paraId="1CAB9771" w14:textId="4EFD4916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Max.   :314.35   Max.   :84.0   Max.   :149.42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Max.   :148.73   Max.   :61.21   Max.   :5.911  </w:t>
      </w:r>
    </w:p>
    <w:p w14:paraId="19E3A67B" w14:textId="65E9A343" w:rsidR="00915501" w:rsidRPr="006144DA" w:rsidRDefault="00915501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                                               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        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="006144DA"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NA's   :268     </w:t>
      </w:r>
    </w:p>
    <w:p w14:paraId="23B9CDD3" w14:textId="77777777" w:rsidR="006144DA" w:rsidRPr="006144DA" w:rsidRDefault="006144DA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2A19D7DE" w14:textId="77777777" w:rsidR="006144DA" w:rsidRPr="006144DA" w:rsidRDefault="006144DA" w:rsidP="009155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757DC471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&gt;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boeingdataset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=temp[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temp$type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=="Boeing",]</w:t>
      </w:r>
    </w:p>
    <w:p w14:paraId="74E62B44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&gt; summary(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boeingdataset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)</w:t>
      </w:r>
    </w:p>
    <w:p w14:paraId="3D16D899" w14:textId="209F3FC6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type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duration        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no_psng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speed_ground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speed_air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height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pitch      </w:t>
      </w:r>
    </w:p>
    <w:p w14:paraId="30803A07" w14:textId="23097970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Airbus:  0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Min.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40.38   Min.   :38.00   Min.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23.40   Min.   : 90.13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Min.   : 6.306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Min.   :2.654  </w:t>
      </w:r>
    </w:p>
    <w:p w14:paraId="423EED38" w14:textId="48F5C792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Boeing:394   1st Qu.:114.26   1st Qu.:55.00   1st Qu.: 63.49   1st Qu.: 93.85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1st Qu.:24.044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1st Qu.:3.873  </w:t>
      </w:r>
    </w:p>
    <w:p w14:paraId="031F4C8C" w14:textId="25C205F8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Median :153.13   Median :60.00  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Median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79.57   Median : 98.02   Median :30.353   Median :4.162  </w:t>
      </w:r>
    </w:p>
    <w:p w14:paraId="62C84A1C" w14:textId="17F60AAD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Mean   :149.91   Mean   :59.76   Mean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:</w:t>
      </w:r>
      <w:proofErr w:type="gramEnd"/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78.80   Mean   :101.83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Mean   :30.287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Mean   :4.164  </w:t>
      </w:r>
    </w:p>
    <w:p w14:paraId="38CFF74E" w14:textId="55045222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3rd Qu.:182.28   3rd Qu.:65.00   3rd Qu.: 93.52   3rd Qu.:106.80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3rd Qu.:36.438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3rd Qu.:4.472  </w:t>
      </w:r>
    </w:p>
    <w:p w14:paraId="1D4F41BB" w14:textId="21CFC08A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Max.   :278.46   Max.   :83.00   Max.   :142.55   Max.   :139.67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Max.   :58.696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Max.   :5.537  </w:t>
      </w:r>
    </w:p>
    <w:p w14:paraId="63198EB9" w14:textId="3A1A2DF9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                                     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                                      </w:t>
      </w: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NA's   :271</w:t>
      </w:r>
    </w:p>
    <w:p w14:paraId="224D0BF1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00CFD8B9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Q10)</w:t>
      </w:r>
    </w:p>
    <w:p w14:paraId="19627A02" w14:textId="06B5751B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There are 391 observations in Airbus and 394 observations in Boeing </w:t>
      </w:r>
    </w:p>
    <w:p w14:paraId="71EF5C51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7A5A5303" w14:textId="1C6153DC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Mean height of Airbus and Boeing are 29.65 and 30.287</w:t>
      </w:r>
    </w:p>
    <w:p w14:paraId="3A5B9631" w14:textId="62C00D75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Mean </w:t>
      </w:r>
      <w:proofErr w:type="gramStart"/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pitch 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 of</w:t>
      </w:r>
      <w:proofErr w:type="gramEnd"/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 </w:t>
      </w:r>
      <w:bookmarkStart w:id="0" w:name="_GoBack"/>
      <w:bookmarkEnd w:id="0"/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A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irbus and Boeing are 4.146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 and 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4.164</w:t>
      </w:r>
    </w:p>
    <w:p w14:paraId="07C528CE" w14:textId="32649E09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Mean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speed_ground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   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of A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irbus and Boeing are 79.56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 and 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79.57</w:t>
      </w:r>
    </w:p>
    <w:p w14:paraId="6AFCC7D5" w14:textId="630FAE48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Mean </w:t>
      </w:r>
      <w:proofErr w:type="spellStart"/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speed_air</w:t>
      </w:r>
      <w:proofErr w:type="spellEnd"/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   of A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irbus and Boeing are 102.37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 and </w:t>
      </w: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>101.83</w:t>
      </w:r>
    </w:p>
    <w:p w14:paraId="6D477FC0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262F8319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13C76024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7CD12D2C" w14:textId="63350A06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lang w:eastAsia="en-US"/>
        </w:rPr>
        <w:t xml:space="preserve">From the above observation, there is no major difference between these two aircraft makes.  </w:t>
      </w:r>
    </w:p>
    <w:p w14:paraId="7FBEF1DC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5E1A14A7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46E0D516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762FA1DB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35B508B0" w14:textId="7777777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3C7B2CAD" w14:textId="40B9DF37" w:rsidR="006144DA" w:rsidRPr="006144DA" w:rsidRDefault="006144DA" w:rsidP="006144D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6144DA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 </w:t>
      </w:r>
    </w:p>
    <w:sectPr w:rsidR="006144DA" w:rsidRPr="006144DA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35988" w14:textId="77777777" w:rsidR="00EA1387" w:rsidRDefault="00EA1387">
      <w:r>
        <w:separator/>
      </w:r>
    </w:p>
    <w:p w14:paraId="46DE7319" w14:textId="77777777" w:rsidR="00EA1387" w:rsidRDefault="00EA1387"/>
  </w:endnote>
  <w:endnote w:type="continuationSeparator" w:id="0">
    <w:p w14:paraId="141469E0" w14:textId="77777777" w:rsidR="00EA1387" w:rsidRDefault="00EA1387">
      <w:r>
        <w:continuationSeparator/>
      </w:r>
    </w:p>
    <w:p w14:paraId="6E2E65F4" w14:textId="77777777" w:rsidR="00EA1387" w:rsidRDefault="00EA1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D3C0B" w14:textId="77777777" w:rsidR="00F71679" w:rsidRDefault="00EA13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44D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A4FD1" w14:textId="77777777" w:rsidR="00EA1387" w:rsidRDefault="00EA1387">
      <w:r>
        <w:separator/>
      </w:r>
    </w:p>
    <w:p w14:paraId="6754F8FD" w14:textId="77777777" w:rsidR="00EA1387" w:rsidRDefault="00EA1387"/>
  </w:footnote>
  <w:footnote w:type="continuationSeparator" w:id="0">
    <w:p w14:paraId="6C6EEE7F" w14:textId="77777777" w:rsidR="00EA1387" w:rsidRDefault="00EA1387">
      <w:r>
        <w:continuationSeparator/>
      </w:r>
    </w:p>
    <w:p w14:paraId="76C05C65" w14:textId="77777777" w:rsidR="00EA1387" w:rsidRDefault="00EA138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3440CF"/>
    <w:multiLevelType w:val="hybridMultilevel"/>
    <w:tmpl w:val="3C46BCBA"/>
    <w:lvl w:ilvl="0" w:tplc="450A22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B7DB5"/>
    <w:multiLevelType w:val="hybridMultilevel"/>
    <w:tmpl w:val="905475CC"/>
    <w:lvl w:ilvl="0" w:tplc="F3DE396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764C0"/>
    <w:multiLevelType w:val="hybridMultilevel"/>
    <w:tmpl w:val="EAA69CEC"/>
    <w:lvl w:ilvl="0" w:tplc="CBE468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B6"/>
    <w:rsid w:val="00244E94"/>
    <w:rsid w:val="0027169A"/>
    <w:rsid w:val="00371DB6"/>
    <w:rsid w:val="00414989"/>
    <w:rsid w:val="004F4525"/>
    <w:rsid w:val="006144DA"/>
    <w:rsid w:val="00842D27"/>
    <w:rsid w:val="00915501"/>
    <w:rsid w:val="00A569A4"/>
    <w:rsid w:val="00EA1387"/>
    <w:rsid w:val="00F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C50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71DB6"/>
    <w:pPr>
      <w:ind w:left="720"/>
      <w:contextualSpacing/>
    </w:pPr>
  </w:style>
  <w:style w:type="table" w:styleId="TableGrid">
    <w:name w:val="Table Grid"/>
    <w:basedOn w:val="TableNormal"/>
    <w:uiPriority w:val="39"/>
    <w:rsid w:val="00271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ja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C3"/>
    <w:rsid w:val="000A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FD5C2E44ED6C4388D7F02F141AEEB7">
    <w:name w:val="C5FD5C2E44ED6C4388D7F02F141AEEB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964785C982DCDA4B841A7699997BA7A7">
    <w:name w:val="964785C982DCDA4B841A7699997BA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9</Pages>
  <Words>1210</Words>
  <Characters>6901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Raja (mummidra)</dc:creator>
  <cp:keywords/>
  <dc:description/>
  <cp:lastModifiedBy>Mummidi, Raja (mummidra)</cp:lastModifiedBy>
  <cp:revision>3</cp:revision>
  <cp:lastPrinted>2015-10-03T16:07:00Z</cp:lastPrinted>
  <dcterms:created xsi:type="dcterms:W3CDTF">2015-10-03T16:07:00Z</dcterms:created>
  <dcterms:modified xsi:type="dcterms:W3CDTF">2015-10-03T21:38:00Z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